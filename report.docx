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840" w:rsidRDefault="00BA5840" w:rsidP="00F82C92">
      <w:pPr>
        <w:pStyle w:val="a3"/>
        <w:jc w:val="center"/>
      </w:pPr>
      <w:r>
        <w:rPr>
          <w:rFonts w:hint="eastAsia"/>
        </w:rPr>
        <w:t>棋类对战平台大作业报告</w:t>
      </w:r>
    </w:p>
    <w:p w:rsidR="00EF4203" w:rsidRDefault="00EF4203" w:rsidP="006E1BFF">
      <w:pPr>
        <w:pStyle w:val="1"/>
        <w:numPr>
          <w:ilvl w:val="0"/>
          <w:numId w:val="3"/>
        </w:numPr>
      </w:pPr>
      <w:r>
        <w:rPr>
          <w:rFonts w:hint="eastAsia"/>
        </w:rPr>
        <w:t>小组成员：</w:t>
      </w:r>
    </w:p>
    <w:p w:rsidR="009A2139" w:rsidRDefault="00FC3F82" w:rsidP="00655BD8">
      <w:pPr>
        <w:ind w:left="840"/>
      </w:pPr>
      <w:proofErr w:type="gramStart"/>
      <w:r w:rsidRPr="00FC3F82">
        <w:rPr>
          <w:rFonts w:hint="eastAsia"/>
        </w:rPr>
        <w:t>计科</w:t>
      </w:r>
      <w:proofErr w:type="gramEnd"/>
      <w:r w:rsidRPr="00FC3F82">
        <w:rPr>
          <w:rFonts w:hint="eastAsia"/>
        </w:rPr>
        <w:t>40</w:t>
      </w:r>
      <w:r w:rsidRPr="00FC3F82">
        <w:rPr>
          <w:rFonts w:hint="eastAsia"/>
        </w:rPr>
        <w:t>洪</w:t>
      </w:r>
      <w:r w:rsidRPr="00FC3F82">
        <w:rPr>
          <w:rFonts w:hint="eastAsia"/>
        </w:rPr>
        <w:t>鑫焰</w:t>
      </w:r>
      <w:r w:rsidRPr="00FC3F82">
        <w:rPr>
          <w:rFonts w:hint="eastAsia"/>
        </w:rPr>
        <w:t xml:space="preserve"> 2014011378</w:t>
      </w:r>
      <w:r>
        <w:rPr>
          <w:rFonts w:hint="eastAsia"/>
        </w:rPr>
        <w:t>，</w:t>
      </w:r>
      <w:proofErr w:type="gramStart"/>
      <w:r w:rsidRPr="00FC3F82">
        <w:rPr>
          <w:rFonts w:hint="eastAsia"/>
        </w:rPr>
        <w:t>计科</w:t>
      </w:r>
      <w:r w:rsidRPr="00FC3F82">
        <w:rPr>
          <w:rFonts w:hint="eastAsia"/>
        </w:rPr>
        <w:t>40</w:t>
      </w:r>
      <w:r w:rsidRPr="00FC3F82">
        <w:rPr>
          <w:rFonts w:hint="eastAsia"/>
        </w:rPr>
        <w:t>魏</w:t>
      </w:r>
      <w:r w:rsidRPr="00FC3F82">
        <w:rPr>
          <w:rFonts w:hint="eastAsia"/>
        </w:rPr>
        <w:t>子豪</w:t>
      </w:r>
      <w:proofErr w:type="gramEnd"/>
      <w:r w:rsidRPr="00FC3F82">
        <w:rPr>
          <w:rFonts w:hint="eastAsia"/>
        </w:rPr>
        <w:t xml:space="preserve"> 2014012149</w:t>
      </w:r>
    </w:p>
    <w:p w:rsidR="00AA02DC" w:rsidRDefault="00EF4203" w:rsidP="006E1BFF">
      <w:pPr>
        <w:pStyle w:val="1"/>
        <w:numPr>
          <w:ilvl w:val="0"/>
          <w:numId w:val="3"/>
        </w:numPr>
      </w:pPr>
      <w:r>
        <w:rPr>
          <w:rFonts w:hint="eastAsia"/>
        </w:rPr>
        <w:t>主要工作</w:t>
      </w:r>
      <w:r w:rsidR="00AA02DC">
        <w:rPr>
          <w:rFonts w:hint="eastAsia"/>
        </w:rPr>
        <w:t>：</w:t>
      </w:r>
    </w:p>
    <w:p w:rsidR="00CB0109" w:rsidRDefault="005B3F38" w:rsidP="002101E9">
      <w:pPr>
        <w:ind w:left="420" w:firstLine="420"/>
        <w:rPr>
          <w:rFonts w:hint="eastAsia"/>
        </w:rPr>
      </w:pPr>
      <w:r>
        <w:rPr>
          <w:rFonts w:hint="eastAsia"/>
        </w:rPr>
        <w:t>我们小组实现了</w:t>
      </w:r>
      <w:r w:rsidR="00A46711">
        <w:rPr>
          <w:rFonts w:hint="eastAsia"/>
        </w:rPr>
        <w:t>一个完整的棋类对战平台，支持</w:t>
      </w:r>
      <w:r w:rsidR="00A46711">
        <w:rPr>
          <w:rFonts w:hint="eastAsia"/>
        </w:rPr>
        <w:t>8x</w:t>
      </w:r>
      <w:r w:rsidR="00A46711">
        <w:t>8</w:t>
      </w:r>
      <w:r w:rsidR="00A46711">
        <w:rPr>
          <w:rFonts w:hint="eastAsia"/>
        </w:rPr>
        <w:t>黑白棋、</w:t>
      </w:r>
      <w:r w:rsidR="00A46711">
        <w:rPr>
          <w:rFonts w:hint="eastAsia"/>
        </w:rPr>
        <w:t>9x9</w:t>
      </w:r>
      <w:r w:rsidR="00A46711">
        <w:rPr>
          <w:rFonts w:hint="eastAsia"/>
        </w:rPr>
        <w:t>五子棋和围棋</w:t>
      </w:r>
      <w:r w:rsidR="00136429">
        <w:rPr>
          <w:rFonts w:hint="eastAsia"/>
        </w:rPr>
        <w:t>。</w:t>
      </w:r>
      <w:r w:rsidR="002101E9">
        <w:rPr>
          <w:rFonts w:hint="eastAsia"/>
        </w:rPr>
        <w:t>支持</w:t>
      </w:r>
      <w:r w:rsidR="008C6E18">
        <w:rPr>
          <w:rFonts w:hint="eastAsia"/>
        </w:rPr>
        <w:t>存档</w:t>
      </w:r>
      <w:proofErr w:type="gramStart"/>
      <w:r w:rsidR="008C6E18">
        <w:rPr>
          <w:rFonts w:hint="eastAsia"/>
        </w:rPr>
        <w:t>读档和读档</w:t>
      </w:r>
      <w:proofErr w:type="gramEnd"/>
      <w:r w:rsidR="008C6E18">
        <w:rPr>
          <w:rFonts w:hint="eastAsia"/>
        </w:rPr>
        <w:t>后继续悔棋的功能。</w:t>
      </w:r>
      <w:r w:rsidR="009844FF">
        <w:rPr>
          <w:rFonts w:hint="eastAsia"/>
        </w:rPr>
        <w:t>另外实现了</w:t>
      </w:r>
      <w:r w:rsidR="009844FF">
        <w:rPr>
          <w:rFonts w:hint="eastAsia"/>
        </w:rPr>
        <w:t>alpha-beta</w:t>
      </w:r>
      <w:r w:rsidR="009844FF">
        <w:rPr>
          <w:rFonts w:hint="eastAsia"/>
        </w:rPr>
        <w:t>剪枝的基于搜索的五子棋</w:t>
      </w:r>
      <w:r w:rsidR="009844FF">
        <w:rPr>
          <w:rFonts w:hint="eastAsia"/>
        </w:rPr>
        <w:t>AI</w:t>
      </w:r>
      <w:r w:rsidR="00022595">
        <w:rPr>
          <w:rFonts w:hint="eastAsia"/>
        </w:rPr>
        <w:t>。</w:t>
      </w:r>
      <w:r w:rsidR="00C17B07">
        <w:rPr>
          <w:rFonts w:hint="eastAsia"/>
        </w:rPr>
        <w:t>代码</w:t>
      </w:r>
      <w:r w:rsidR="0042046C">
        <w:rPr>
          <w:rFonts w:hint="eastAsia"/>
        </w:rPr>
        <w:t>可在</w:t>
      </w:r>
      <w:hyperlink r:id="rId6" w:history="1">
        <w:r w:rsidR="00B1763B" w:rsidRPr="00F24061">
          <w:rPr>
            <w:rStyle w:val="a8"/>
          </w:rPr>
          <w:t>https://github.com/hxywtc/OOPProject.git</w:t>
        </w:r>
      </w:hyperlink>
      <w:r w:rsidR="00B1763B">
        <w:rPr>
          <w:rFonts w:hint="eastAsia"/>
        </w:rPr>
        <w:t>中获取。</w:t>
      </w:r>
      <w:bookmarkStart w:id="0" w:name="_GoBack"/>
      <w:bookmarkEnd w:id="0"/>
    </w:p>
    <w:p w:rsidR="005167D5" w:rsidRDefault="005167D5" w:rsidP="005167D5">
      <w:pPr>
        <w:pStyle w:val="1"/>
        <w:numPr>
          <w:ilvl w:val="0"/>
          <w:numId w:val="3"/>
        </w:numPr>
      </w:pPr>
      <w:r>
        <w:rPr>
          <w:rFonts w:hint="eastAsia"/>
        </w:rPr>
        <w:t>基本功能接口设计</w:t>
      </w:r>
      <w:r>
        <w:rPr>
          <w:rFonts w:hint="eastAsia"/>
        </w:rPr>
        <w:t>：</w:t>
      </w:r>
    </w:p>
    <w:p w:rsidR="00E60F5C" w:rsidRDefault="0069201E" w:rsidP="00907207">
      <w:pPr>
        <w:ind w:left="420" w:firstLine="420"/>
      </w:pPr>
      <w:r>
        <w:rPr>
          <w:rFonts w:hint="eastAsia"/>
        </w:rPr>
        <w:t>我们</w:t>
      </w:r>
      <w:r w:rsidR="004F6D7C">
        <w:rPr>
          <w:rFonts w:hint="eastAsia"/>
        </w:rPr>
        <w:t>的基本功能接口设计如下图</w:t>
      </w:r>
      <w:r>
        <w:rPr>
          <w:rFonts w:hint="eastAsia"/>
        </w:rPr>
        <w:t>，</w:t>
      </w:r>
    </w:p>
    <w:p w:rsidR="00E60F5C" w:rsidRDefault="00E60F5C" w:rsidP="00907207">
      <w:pPr>
        <w:ind w:left="420" w:firstLine="420"/>
      </w:pPr>
      <w:r>
        <w:rPr>
          <w:noProof/>
        </w:rPr>
        <w:drawing>
          <wp:inline distT="0" distB="0" distL="0" distR="0" wp14:anchorId="33A95CB2" wp14:editId="125C3B03">
            <wp:extent cx="4028440" cy="5104765"/>
            <wp:effectExtent l="0" t="0" r="0" b="635"/>
            <wp:docPr id="4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96" w:rsidRDefault="005C5624" w:rsidP="006A3E96">
      <w:pPr>
        <w:ind w:left="420" w:firstLine="420"/>
      </w:pPr>
      <w:r>
        <w:rPr>
          <w:rFonts w:hint="eastAsia"/>
        </w:rPr>
        <w:t>我们的对战平台由一个</w:t>
      </w:r>
      <w:r>
        <w:rPr>
          <w:rFonts w:hint="eastAsia"/>
        </w:rPr>
        <w:t>G</w:t>
      </w:r>
      <w:r>
        <w:t>ame</w:t>
      </w:r>
      <w:r>
        <w:rPr>
          <w:rFonts w:hint="eastAsia"/>
        </w:rPr>
        <w:t>类的实例和两个</w:t>
      </w:r>
      <w:r>
        <w:rPr>
          <w:rFonts w:hint="eastAsia"/>
        </w:rPr>
        <w:t>Player</w:t>
      </w:r>
      <w:r>
        <w:rPr>
          <w:rFonts w:hint="eastAsia"/>
        </w:rPr>
        <w:t>类的实例构成。</w:t>
      </w:r>
      <w:r w:rsidR="00FF2AAA">
        <w:rPr>
          <w:rFonts w:hint="eastAsia"/>
        </w:rPr>
        <w:t>这有点类似工</w:t>
      </w:r>
      <w:r w:rsidR="00FF2AAA">
        <w:rPr>
          <w:rFonts w:hint="eastAsia"/>
        </w:rPr>
        <w:lastRenderedPageBreak/>
        <w:t>厂模式。</w:t>
      </w:r>
      <w:r w:rsidR="00882CDF">
        <w:rPr>
          <w:rFonts w:hint="eastAsia"/>
        </w:rPr>
        <w:t>Game</w:t>
      </w:r>
      <w:r w:rsidR="00882CDF">
        <w:rPr>
          <w:rFonts w:hint="eastAsia"/>
        </w:rPr>
        <w:t>类和</w:t>
      </w:r>
      <w:r w:rsidR="00882CDF">
        <w:rPr>
          <w:rFonts w:hint="eastAsia"/>
        </w:rPr>
        <w:t>Player</w:t>
      </w:r>
      <w:r w:rsidR="00882CDF">
        <w:rPr>
          <w:rFonts w:hint="eastAsia"/>
        </w:rPr>
        <w:t>类是两个</w:t>
      </w:r>
      <w:r w:rsidR="000F0980">
        <w:rPr>
          <w:rFonts w:hint="eastAsia"/>
        </w:rPr>
        <w:t>虚基类。</w:t>
      </w:r>
      <w:r w:rsidR="00882CDF">
        <w:rPr>
          <w:rFonts w:hint="eastAsia"/>
        </w:rPr>
        <w:t>Game</w:t>
      </w:r>
      <w:r w:rsidR="00882CDF">
        <w:rPr>
          <w:rFonts w:hint="eastAsia"/>
        </w:rPr>
        <w:t>类可以派生出</w:t>
      </w:r>
      <w:proofErr w:type="spellStart"/>
      <w:r w:rsidR="00882CDF">
        <w:rPr>
          <w:rFonts w:hint="eastAsia"/>
        </w:rPr>
        <w:t>Gobang</w:t>
      </w:r>
      <w:proofErr w:type="spellEnd"/>
      <w:r w:rsidR="00882CDF">
        <w:rPr>
          <w:rFonts w:hint="eastAsia"/>
        </w:rPr>
        <w:t>（五子棋），</w:t>
      </w:r>
      <w:proofErr w:type="spellStart"/>
      <w:r w:rsidR="00882CDF">
        <w:rPr>
          <w:rFonts w:hint="eastAsia"/>
        </w:rPr>
        <w:t>Reversi</w:t>
      </w:r>
      <w:proofErr w:type="spellEnd"/>
      <w:r w:rsidR="00882CDF">
        <w:rPr>
          <w:rFonts w:hint="eastAsia"/>
        </w:rPr>
        <w:t>（黑白棋）和</w:t>
      </w:r>
      <w:r w:rsidR="00882CDF">
        <w:rPr>
          <w:rFonts w:hint="eastAsia"/>
        </w:rPr>
        <w:t>Go</w:t>
      </w:r>
      <w:r w:rsidR="00882CDF">
        <w:rPr>
          <w:rFonts w:hint="eastAsia"/>
        </w:rPr>
        <w:t>（围棋）三类游戏派生类</w:t>
      </w:r>
      <w:r w:rsidR="00296348">
        <w:rPr>
          <w:rFonts w:hint="eastAsia"/>
        </w:rPr>
        <w:t>，</w:t>
      </w:r>
      <w:r w:rsidR="00107C40">
        <w:rPr>
          <w:rFonts w:hint="eastAsia"/>
        </w:rPr>
        <w:t>在相同的基类接口的基础上</w:t>
      </w:r>
      <w:r w:rsidR="00296348">
        <w:rPr>
          <w:rFonts w:hint="eastAsia"/>
        </w:rPr>
        <w:t>分别实现不同游戏的具体功能</w:t>
      </w:r>
      <w:r w:rsidR="00662A82">
        <w:rPr>
          <w:rFonts w:hint="eastAsia"/>
        </w:rPr>
        <w:t>和行为</w:t>
      </w:r>
      <w:r w:rsidR="00882CDF">
        <w:rPr>
          <w:rFonts w:hint="eastAsia"/>
        </w:rPr>
        <w:t>。</w:t>
      </w:r>
      <w:r w:rsidR="00CA7122">
        <w:rPr>
          <w:rFonts w:hint="eastAsia"/>
        </w:rPr>
        <w:t>Player</w:t>
      </w:r>
      <w:r w:rsidR="00CA7122">
        <w:rPr>
          <w:rFonts w:hint="eastAsia"/>
        </w:rPr>
        <w:t>类可以派生出</w:t>
      </w:r>
      <w:r w:rsidR="00CA7122">
        <w:rPr>
          <w:rFonts w:hint="eastAsia"/>
        </w:rPr>
        <w:t>Human</w:t>
      </w:r>
      <w:r w:rsidR="00CA7122">
        <w:rPr>
          <w:rFonts w:hint="eastAsia"/>
        </w:rPr>
        <w:t>、</w:t>
      </w:r>
      <w:r w:rsidR="00CA7122">
        <w:rPr>
          <w:rFonts w:hint="eastAsia"/>
        </w:rPr>
        <w:t>AI</w:t>
      </w:r>
      <w:r w:rsidR="00CA7122">
        <w:rPr>
          <w:rFonts w:hint="eastAsia"/>
        </w:rPr>
        <w:t>两个派生类</w:t>
      </w:r>
      <w:r w:rsidR="00A5636C">
        <w:rPr>
          <w:rFonts w:hint="eastAsia"/>
        </w:rPr>
        <w:t>分别提供人和</w:t>
      </w:r>
      <w:r w:rsidR="00A5636C">
        <w:rPr>
          <w:rFonts w:hint="eastAsia"/>
        </w:rPr>
        <w:t>AI</w:t>
      </w:r>
      <w:r w:rsidR="00A5636C">
        <w:rPr>
          <w:rFonts w:hint="eastAsia"/>
        </w:rPr>
        <w:t>的操作接口</w:t>
      </w:r>
      <w:r w:rsidR="00D44C73">
        <w:rPr>
          <w:rFonts w:hint="eastAsia"/>
        </w:rPr>
        <w:t>，这么做的原因</w:t>
      </w:r>
      <w:r w:rsidR="00D65C0B">
        <w:rPr>
          <w:rFonts w:hint="eastAsia"/>
        </w:rPr>
        <w:t>比较</w:t>
      </w:r>
      <w:r w:rsidR="00AA478C">
        <w:rPr>
          <w:rFonts w:hint="eastAsia"/>
        </w:rPr>
        <w:t>自然，因为不管是</w:t>
      </w:r>
      <w:r w:rsidR="00AA478C">
        <w:rPr>
          <w:rFonts w:hint="eastAsia"/>
        </w:rPr>
        <w:t>Human</w:t>
      </w:r>
      <w:r w:rsidR="00AA478C">
        <w:rPr>
          <w:rFonts w:hint="eastAsia"/>
        </w:rPr>
        <w:t>还是</w:t>
      </w:r>
      <w:r w:rsidR="00AA478C">
        <w:rPr>
          <w:rFonts w:hint="eastAsia"/>
        </w:rPr>
        <w:t>AI</w:t>
      </w:r>
      <w:r w:rsidR="00AA478C">
        <w:rPr>
          <w:rFonts w:hint="eastAsia"/>
        </w:rPr>
        <w:t>它们都只需要对于给定的游戏局面给出一个落子的决策就行了</w:t>
      </w:r>
      <w:r w:rsidR="00FC19A3">
        <w:rPr>
          <w:rFonts w:hint="eastAsia"/>
        </w:rPr>
        <w:t>。</w:t>
      </w:r>
    </w:p>
    <w:p w:rsidR="006A3E96" w:rsidRDefault="006A3E96" w:rsidP="007162E2">
      <w:pPr>
        <w:ind w:left="420" w:firstLine="420"/>
      </w:pPr>
      <w:r>
        <w:rPr>
          <w:rFonts w:hint="eastAsia"/>
        </w:rPr>
        <w:t>我们首先来说一下</w:t>
      </w:r>
      <w:r>
        <w:rPr>
          <w:rFonts w:hint="eastAsia"/>
        </w:rPr>
        <w:t>Game</w:t>
      </w:r>
      <w:proofErr w:type="gramStart"/>
      <w:r>
        <w:rPr>
          <w:rFonts w:hint="eastAsia"/>
        </w:rPr>
        <w:t>虚基类</w:t>
      </w:r>
      <w:r w:rsidR="00D52D12">
        <w:rPr>
          <w:rFonts w:hint="eastAsia"/>
        </w:rPr>
        <w:t>，</w:t>
      </w:r>
      <w:r w:rsidR="00622091">
        <w:rPr>
          <w:rFonts w:hint="eastAsia"/>
        </w:rPr>
        <w:t>改类</w:t>
      </w:r>
      <w:proofErr w:type="gramEnd"/>
      <w:r w:rsidR="00622091">
        <w:rPr>
          <w:rFonts w:hint="eastAsia"/>
        </w:rPr>
        <w:t>描述了了所有不同的棋类游戏所需要的所有</w:t>
      </w:r>
      <w:r w:rsidR="00AE19D5">
        <w:rPr>
          <w:rFonts w:hint="eastAsia"/>
        </w:rPr>
        <w:t>接口</w:t>
      </w:r>
      <w:r w:rsidR="007162E2">
        <w:rPr>
          <w:rFonts w:hint="eastAsia"/>
        </w:rPr>
        <w:t>，</w:t>
      </w:r>
      <w:r w:rsidR="0054137F">
        <w:rPr>
          <w:rFonts w:hint="eastAsia"/>
        </w:rPr>
        <w:t>其中</w:t>
      </w:r>
      <w:r w:rsidR="005D42D4">
        <w:rPr>
          <w:rFonts w:hint="eastAsia"/>
        </w:rPr>
        <w:t>：</w:t>
      </w:r>
    </w:p>
    <w:p w:rsidR="003545A9" w:rsidRDefault="00A65791" w:rsidP="00821B7F">
      <w:pPr>
        <w:ind w:left="420" w:firstLine="420"/>
        <w:rPr>
          <w:rFonts w:hint="eastAsia"/>
        </w:rPr>
      </w:pPr>
      <w:r>
        <w:t xml:space="preserve">void </w:t>
      </w:r>
      <w:proofErr w:type="gramStart"/>
      <w:r>
        <w:t>start(</w:t>
      </w:r>
      <w:proofErr w:type="gramEnd"/>
      <w:r>
        <w:t>)</w:t>
      </w:r>
      <w:r w:rsidR="008A76B0">
        <w:t xml:space="preserve">            </w:t>
      </w:r>
      <w:r w:rsidR="00DE65BC">
        <w:rPr>
          <w:rFonts w:hint="eastAsia"/>
        </w:rPr>
        <w:t>——</w:t>
      </w:r>
      <w:r w:rsidR="00DE65BC">
        <w:rPr>
          <w:rFonts w:hint="eastAsia"/>
        </w:rPr>
        <w:t xml:space="preserve"> </w:t>
      </w:r>
      <w:r w:rsidR="00DE65BC">
        <w:tab/>
      </w:r>
      <w:r w:rsidR="00DE65BC">
        <w:tab/>
      </w:r>
      <w:r w:rsidR="00CF5B31">
        <w:rPr>
          <w:rFonts w:hint="eastAsia"/>
        </w:rPr>
        <w:t>一局新游戏的游戏开始</w:t>
      </w:r>
      <w:r w:rsidR="003545A9">
        <w:rPr>
          <w:rFonts w:hint="eastAsia"/>
        </w:rPr>
        <w:t>。</w:t>
      </w:r>
    </w:p>
    <w:p w:rsidR="00743059" w:rsidRDefault="000A7AE6" w:rsidP="00743059">
      <w:pPr>
        <w:ind w:left="420" w:firstLine="420"/>
      </w:pPr>
      <w:r>
        <w:t xml:space="preserve">void </w:t>
      </w:r>
      <w:proofErr w:type="gramStart"/>
      <w:r>
        <w:t>set(</w:t>
      </w:r>
      <w:proofErr w:type="gramEnd"/>
      <w:r>
        <w:t>Point _point)</w:t>
      </w:r>
      <w:r w:rsidR="00DE65BC">
        <w:t xml:space="preserve">   </w:t>
      </w:r>
      <w:r w:rsidR="00DE65BC">
        <w:rPr>
          <w:rFonts w:hint="eastAsia"/>
        </w:rPr>
        <w:t>——</w:t>
      </w:r>
      <w:r w:rsidR="00DE65BC">
        <w:tab/>
      </w:r>
      <w:r w:rsidR="00DE65BC">
        <w:tab/>
      </w:r>
      <w:r w:rsidR="00CA6BCB">
        <w:rPr>
          <w:rFonts w:hint="eastAsia"/>
        </w:rPr>
        <w:t>当前回合落子。</w:t>
      </w:r>
    </w:p>
    <w:p w:rsidR="00743059" w:rsidRDefault="00350E67" w:rsidP="00743059">
      <w:pPr>
        <w:ind w:left="420" w:firstLine="420"/>
        <w:rPr>
          <w:rFonts w:hint="eastAsia"/>
        </w:rPr>
      </w:pPr>
      <w:r>
        <w:t xml:space="preserve">bool </w:t>
      </w:r>
      <w:proofErr w:type="gramStart"/>
      <w:r>
        <w:t>draw(</w:t>
      </w:r>
      <w:proofErr w:type="gramEnd"/>
      <w:r>
        <w:t>)</w:t>
      </w:r>
      <w:r w:rsidR="008A76B0">
        <w:tab/>
      </w:r>
      <w:r w:rsidR="008A76B0">
        <w:tab/>
      </w:r>
      <w:r w:rsidR="008A76B0">
        <w:tab/>
      </w:r>
      <w:r w:rsidR="008A76B0">
        <w:rPr>
          <w:rFonts w:hint="eastAsia"/>
        </w:rPr>
        <w:t>——</w:t>
      </w:r>
      <w:r w:rsidR="008A76B0">
        <w:tab/>
      </w:r>
      <w:r w:rsidR="008A76B0">
        <w:tab/>
      </w:r>
      <w:r w:rsidR="00557389">
        <w:rPr>
          <w:rFonts w:hint="eastAsia"/>
        </w:rPr>
        <w:t>悔棋</w:t>
      </w:r>
      <w:r w:rsidR="007C7105">
        <w:rPr>
          <w:rFonts w:hint="eastAsia"/>
        </w:rPr>
        <w:t>（每次悔一个回合，两手棋）</w:t>
      </w:r>
      <w:r w:rsidR="00557389">
        <w:rPr>
          <w:rFonts w:hint="eastAsia"/>
        </w:rPr>
        <w:t>。</w:t>
      </w:r>
    </w:p>
    <w:p w:rsidR="00743059" w:rsidRDefault="001C12B9" w:rsidP="00743059">
      <w:pPr>
        <w:ind w:left="420" w:firstLine="420"/>
      </w:pPr>
      <w:r>
        <w:t xml:space="preserve">void </w:t>
      </w:r>
      <w:proofErr w:type="gramStart"/>
      <w:r>
        <w:t>stay(</w:t>
      </w:r>
      <w:proofErr w:type="gramEnd"/>
      <w:r>
        <w:t xml:space="preserve">) </w:t>
      </w:r>
      <w:r w:rsidR="00537BAB">
        <w:t xml:space="preserve">          </w:t>
      </w:r>
      <w:r w:rsidR="00537BAB">
        <w:rPr>
          <w:rFonts w:hint="eastAsia"/>
        </w:rPr>
        <w:t>——</w:t>
      </w:r>
      <w:r w:rsidR="00537BAB">
        <w:tab/>
      </w:r>
      <w:r w:rsidR="00537BAB">
        <w:tab/>
      </w:r>
      <w:r w:rsidR="00537BAB">
        <w:tab/>
      </w:r>
      <w:r w:rsidR="00A54EB1">
        <w:rPr>
          <w:rFonts w:hint="eastAsia"/>
        </w:rPr>
        <w:t>当前回合</w:t>
      </w:r>
      <w:r w:rsidR="00153EF6">
        <w:rPr>
          <w:rFonts w:hint="eastAsia"/>
        </w:rPr>
        <w:t>停</w:t>
      </w:r>
      <w:r w:rsidR="00F25979">
        <w:rPr>
          <w:rFonts w:hint="eastAsia"/>
        </w:rPr>
        <w:t>一手</w:t>
      </w:r>
      <w:r w:rsidR="00DC4D9E">
        <w:rPr>
          <w:rFonts w:hint="eastAsia"/>
        </w:rPr>
        <w:t>。</w:t>
      </w:r>
    </w:p>
    <w:p w:rsidR="00743059" w:rsidRDefault="00743059" w:rsidP="00743059">
      <w:pPr>
        <w:ind w:left="420" w:firstLine="420"/>
        <w:rPr>
          <w:rFonts w:hint="eastAsia"/>
        </w:rPr>
      </w:pPr>
      <w:r>
        <w:t xml:space="preserve">void </w:t>
      </w:r>
      <w:proofErr w:type="gramStart"/>
      <w:r w:rsidR="00954094">
        <w:t>restart(</w:t>
      </w:r>
      <w:proofErr w:type="gramEnd"/>
      <w:r w:rsidR="00954094">
        <w:t xml:space="preserve">)  </w:t>
      </w:r>
      <w:r w:rsidR="00954094">
        <w:tab/>
      </w:r>
      <w:r w:rsidR="00954094">
        <w:tab/>
      </w:r>
      <w:r w:rsidR="00954094">
        <w:rPr>
          <w:rFonts w:hint="eastAsia"/>
        </w:rPr>
        <w:t>——</w:t>
      </w:r>
      <w:r w:rsidR="00954094">
        <w:tab/>
      </w:r>
      <w:r w:rsidR="00954094">
        <w:tab/>
      </w:r>
      <w:r w:rsidR="006F1591">
        <w:rPr>
          <w:rFonts w:hint="eastAsia"/>
        </w:rPr>
        <w:t>重新开始一局新游戏。</w:t>
      </w:r>
    </w:p>
    <w:p w:rsidR="00743059" w:rsidRDefault="00743059" w:rsidP="00FF25AF">
      <w:pPr>
        <w:ind w:left="2940" w:hanging="210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 w:rsidR="006D4B5F">
        <w:t>checkWin</w:t>
      </w:r>
      <w:proofErr w:type="spellEnd"/>
      <w:r w:rsidR="006D4B5F">
        <w:t>(</w:t>
      </w:r>
      <w:proofErr w:type="gramEnd"/>
      <w:r w:rsidR="006D4B5F">
        <w:t xml:space="preserve">)      </w:t>
      </w:r>
      <w:r w:rsidR="00EC35F6">
        <w:tab/>
      </w:r>
      <w:r w:rsidR="006D4B5F">
        <w:rPr>
          <w:rFonts w:hint="eastAsia"/>
        </w:rPr>
        <w:t>——</w:t>
      </w:r>
      <w:r w:rsidR="006D4B5F">
        <w:t xml:space="preserve"> </w:t>
      </w:r>
      <w:r w:rsidR="006D4B5F">
        <w:tab/>
      </w:r>
      <w:r w:rsidR="006D4B5F">
        <w:tab/>
      </w:r>
      <w:r w:rsidR="001A1227">
        <w:rPr>
          <w:rFonts w:hint="eastAsia"/>
        </w:rPr>
        <w:t>检查当前状态下</w:t>
      </w:r>
      <w:r w:rsidR="00D302E1">
        <w:rPr>
          <w:rFonts w:hint="eastAsia"/>
        </w:rPr>
        <w:t>是否已经分出胜负（否，</w:t>
      </w:r>
      <w:r w:rsidR="00D302E1">
        <w:rPr>
          <w:rFonts w:hint="eastAsia"/>
        </w:rPr>
        <w:t>player1</w:t>
      </w:r>
      <w:r w:rsidR="00D302E1">
        <w:rPr>
          <w:rFonts w:hint="eastAsia"/>
        </w:rPr>
        <w:t>胜利，</w:t>
      </w:r>
      <w:r w:rsidR="00D302E1">
        <w:rPr>
          <w:rFonts w:hint="eastAsia"/>
        </w:rPr>
        <w:t>player2</w:t>
      </w:r>
      <w:r w:rsidR="00D302E1">
        <w:rPr>
          <w:rFonts w:hint="eastAsia"/>
        </w:rPr>
        <w:t>胜利）。</w:t>
      </w:r>
      <w:r w:rsidR="006D4B5F">
        <w:tab/>
      </w:r>
    </w:p>
    <w:p w:rsidR="00743059" w:rsidRDefault="00743059" w:rsidP="00743059">
      <w:pPr>
        <w:ind w:left="420" w:firstLine="420"/>
      </w:pPr>
      <w:r>
        <w:t xml:space="preserve">void </w:t>
      </w:r>
      <w:proofErr w:type="gramStart"/>
      <w:r>
        <w:t>loa</w:t>
      </w:r>
      <w:r w:rsidR="00AB0576">
        <w:t>d(</w:t>
      </w:r>
      <w:proofErr w:type="spellStart"/>
      <w:proofErr w:type="gramEnd"/>
      <w:r w:rsidR="00AB0576">
        <w:t>const</w:t>
      </w:r>
      <w:proofErr w:type="spellEnd"/>
      <w:r w:rsidR="00AB0576">
        <w:t xml:space="preserve"> </w:t>
      </w:r>
      <w:r w:rsidR="00E15D8D">
        <w:t xml:space="preserve">string &amp;_path) </w:t>
      </w:r>
      <w:r w:rsidR="00E15D8D">
        <w:rPr>
          <w:rFonts w:hint="eastAsia"/>
        </w:rPr>
        <w:t>——</w:t>
      </w:r>
      <w:r w:rsidR="00767F10">
        <w:tab/>
      </w:r>
      <w:r w:rsidR="0008225A">
        <w:rPr>
          <w:rFonts w:hint="eastAsia"/>
        </w:rPr>
        <w:t>存档</w:t>
      </w:r>
      <w:r w:rsidR="00F36B34">
        <w:rPr>
          <w:rFonts w:hint="eastAsia"/>
        </w:rPr>
        <w:t>。</w:t>
      </w:r>
    </w:p>
    <w:p w:rsidR="00743059" w:rsidRDefault="007135E5" w:rsidP="00743059">
      <w:pPr>
        <w:ind w:left="420" w:firstLine="420"/>
      </w:pPr>
      <w:r>
        <w:t xml:space="preserve">void </w:t>
      </w:r>
      <w:proofErr w:type="gramStart"/>
      <w:r>
        <w:t>save(</w:t>
      </w:r>
      <w:proofErr w:type="spellStart"/>
      <w:proofErr w:type="gramEnd"/>
      <w:r>
        <w:t>const</w:t>
      </w:r>
      <w:proofErr w:type="spellEnd"/>
      <w:r>
        <w:t xml:space="preserve"> </w:t>
      </w:r>
      <w:r w:rsidR="00743059">
        <w:t xml:space="preserve">string </w:t>
      </w:r>
      <w:r w:rsidR="00F56828">
        <w:t xml:space="preserve">&amp;_path) </w:t>
      </w:r>
      <w:r w:rsidR="00F56828">
        <w:rPr>
          <w:rFonts w:hint="eastAsia"/>
        </w:rPr>
        <w:t>——</w:t>
      </w:r>
      <w:r w:rsidR="00F56828">
        <w:tab/>
      </w:r>
      <w:r w:rsidR="00F56828">
        <w:rPr>
          <w:rFonts w:hint="eastAsia"/>
        </w:rPr>
        <w:t>读档。</w:t>
      </w:r>
    </w:p>
    <w:p w:rsidR="00743059" w:rsidRDefault="00A967DE" w:rsidP="00743059">
      <w:pPr>
        <w:ind w:left="420" w:firstLine="420"/>
      </w:pPr>
      <w:r>
        <w:t xml:space="preserve">void </w:t>
      </w:r>
      <w:proofErr w:type="gramStart"/>
      <w:r>
        <w:t>show(</w:t>
      </w:r>
      <w:proofErr w:type="gramEnd"/>
      <w:r>
        <w:t xml:space="preserve">) </w:t>
      </w:r>
      <w:r>
        <w:tab/>
      </w:r>
      <w:r>
        <w:tab/>
      </w:r>
      <w:r>
        <w:tab/>
      </w:r>
      <w:r>
        <w:rPr>
          <w:rFonts w:hint="eastAsia"/>
        </w:rPr>
        <w:t>——</w:t>
      </w:r>
      <w:r>
        <w:tab/>
      </w:r>
      <w:r>
        <w:tab/>
      </w:r>
      <w:r w:rsidR="0082795C">
        <w:rPr>
          <w:rFonts w:hint="eastAsia"/>
        </w:rPr>
        <w:t>显示当前棋盘。</w:t>
      </w:r>
    </w:p>
    <w:p w:rsidR="00743059" w:rsidRDefault="0039608A" w:rsidP="00CD6E5B">
      <w:pPr>
        <w:ind w:left="2520" w:hanging="1680"/>
      </w:pPr>
      <w:r>
        <w:t xml:space="preserve">Status&amp; </w:t>
      </w:r>
      <w:proofErr w:type="spellStart"/>
      <w:proofErr w:type="gramStart"/>
      <w:r>
        <w:t>getStatus</w:t>
      </w:r>
      <w:proofErr w:type="spellEnd"/>
      <w:r>
        <w:t>(</w:t>
      </w:r>
      <w:proofErr w:type="gramEnd"/>
      <w:r>
        <w:t xml:space="preserve">) </w:t>
      </w:r>
      <w:r>
        <w:tab/>
      </w:r>
      <w:r>
        <w:rPr>
          <w:rFonts w:hint="eastAsia"/>
        </w:rPr>
        <w:t>——</w:t>
      </w:r>
      <w:r>
        <w:tab/>
      </w:r>
      <w:r>
        <w:tab/>
      </w:r>
      <w:r w:rsidR="006300BE">
        <w:rPr>
          <w:rFonts w:hint="eastAsia"/>
        </w:rPr>
        <w:t>返回当前</w:t>
      </w:r>
      <w:r w:rsidR="003922F0">
        <w:rPr>
          <w:rFonts w:hint="eastAsia"/>
        </w:rPr>
        <w:t>游戏</w:t>
      </w:r>
      <w:r w:rsidR="006300BE">
        <w:rPr>
          <w:rFonts w:hint="eastAsia"/>
        </w:rPr>
        <w:t>状态（棋盘</w:t>
      </w:r>
      <w:r w:rsidR="009D603D">
        <w:rPr>
          <w:rFonts w:hint="eastAsia"/>
        </w:rPr>
        <w:t>大小、</w:t>
      </w:r>
      <w:r w:rsidR="005F1B88">
        <w:rPr>
          <w:rFonts w:hint="eastAsia"/>
        </w:rPr>
        <w:t>状态</w:t>
      </w:r>
      <w:r w:rsidR="006300BE">
        <w:rPr>
          <w:rFonts w:hint="eastAsia"/>
        </w:rPr>
        <w:t>，回合</w:t>
      </w:r>
      <w:r w:rsidR="008F6F79">
        <w:rPr>
          <w:rFonts w:hint="eastAsia"/>
        </w:rPr>
        <w:t>状</w:t>
      </w:r>
      <w:r w:rsidR="009C1FD1">
        <w:rPr>
          <w:rFonts w:hint="eastAsia"/>
        </w:rPr>
        <w:t xml:space="preserve"> </w:t>
      </w:r>
      <w:r w:rsidR="009C1FD1">
        <w:t xml:space="preserve">           </w:t>
      </w:r>
      <w:r w:rsidR="008F6F79">
        <w:rPr>
          <w:rFonts w:hint="eastAsia"/>
        </w:rPr>
        <w:t>态</w:t>
      </w:r>
      <w:r w:rsidR="006300BE">
        <w:rPr>
          <w:rFonts w:hint="eastAsia"/>
        </w:rPr>
        <w:t>）</w:t>
      </w:r>
      <w:r w:rsidR="00E50936">
        <w:rPr>
          <w:rFonts w:hint="eastAsia"/>
        </w:rPr>
        <w:t>。</w:t>
      </w:r>
    </w:p>
    <w:p w:rsidR="00743059" w:rsidRDefault="004F07CA" w:rsidP="00743059">
      <w:pPr>
        <w:ind w:left="420" w:firstLine="420"/>
      </w:pPr>
      <w:r>
        <w:t xml:space="preserve">bool </w:t>
      </w:r>
      <w:proofErr w:type="spellStart"/>
      <w:proofErr w:type="gramStart"/>
      <w:r>
        <w:t>canPlace</w:t>
      </w:r>
      <w:proofErr w:type="spellEnd"/>
      <w:r>
        <w:t>(</w:t>
      </w:r>
      <w:proofErr w:type="gramEnd"/>
      <w:r>
        <w:t xml:space="preserve">) </w:t>
      </w:r>
      <w:r>
        <w:tab/>
      </w:r>
      <w:r>
        <w:tab/>
      </w:r>
      <w:r>
        <w:rPr>
          <w:rFonts w:hint="eastAsia"/>
        </w:rPr>
        <w:t>——</w:t>
      </w:r>
      <w:r>
        <w:t xml:space="preserve"> </w:t>
      </w:r>
      <w:r>
        <w:tab/>
      </w:r>
      <w:r>
        <w:tab/>
      </w:r>
      <w:r>
        <w:rPr>
          <w:rFonts w:hint="eastAsia"/>
        </w:rPr>
        <w:t>当前</w:t>
      </w:r>
      <w:r w:rsidR="00BD1575">
        <w:rPr>
          <w:rFonts w:hint="eastAsia"/>
        </w:rPr>
        <w:t>玩家</w:t>
      </w:r>
      <w:r w:rsidR="006F2AF1">
        <w:rPr>
          <w:rFonts w:hint="eastAsia"/>
        </w:rPr>
        <w:t>是否能落子</w:t>
      </w:r>
      <w:r w:rsidR="001D3A0A">
        <w:rPr>
          <w:rFonts w:hint="eastAsia"/>
        </w:rPr>
        <w:t>（</w:t>
      </w:r>
      <w:r w:rsidR="004D3C5B">
        <w:rPr>
          <w:rFonts w:hint="eastAsia"/>
        </w:rPr>
        <w:t>黑白可能</w:t>
      </w:r>
      <w:r w:rsidR="001D3A0A">
        <w:rPr>
          <w:rFonts w:hint="eastAsia"/>
        </w:rPr>
        <w:t>无法落</w:t>
      </w:r>
      <w:r w:rsidR="00A61666">
        <w:rPr>
          <w:rFonts w:hint="eastAsia"/>
        </w:rPr>
        <w:t>子</w:t>
      </w:r>
      <w:r w:rsidR="001D3A0A">
        <w:rPr>
          <w:rFonts w:hint="eastAsia"/>
        </w:rPr>
        <w:t>）</w:t>
      </w:r>
      <w:r w:rsidR="006F2AF1">
        <w:rPr>
          <w:rFonts w:hint="eastAsia"/>
        </w:rPr>
        <w:t>。</w:t>
      </w:r>
    </w:p>
    <w:p w:rsidR="00A243CE" w:rsidRDefault="0060676C" w:rsidP="00743059">
      <w:pPr>
        <w:ind w:left="420" w:firstLine="420"/>
      </w:pPr>
      <w:r>
        <w:t xml:space="preserve">bool </w:t>
      </w:r>
      <w:proofErr w:type="spellStart"/>
      <w:proofErr w:type="gramStart"/>
      <w:r>
        <w:t>canPlace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</w:t>
      </w:r>
      <w:r>
        <w:rPr>
          <w:rFonts w:hint="eastAsia"/>
        </w:rPr>
        <w:t>——</w:t>
      </w:r>
      <w:r>
        <w:tab/>
      </w:r>
      <w:r>
        <w:tab/>
      </w:r>
      <w:r>
        <w:rPr>
          <w:rFonts w:hint="eastAsia"/>
        </w:rPr>
        <w:t>当前</w:t>
      </w:r>
      <w:r w:rsidR="00504840">
        <w:rPr>
          <w:rFonts w:hint="eastAsia"/>
        </w:rPr>
        <w:t>玩家</w:t>
      </w:r>
      <w:r>
        <w:rPr>
          <w:rFonts w:hint="eastAsia"/>
        </w:rPr>
        <w:t>是否能在当前位置落子</w:t>
      </w:r>
      <w:r w:rsidR="00621464">
        <w:rPr>
          <w:rFonts w:hint="eastAsia"/>
        </w:rPr>
        <w:t>。</w:t>
      </w:r>
    </w:p>
    <w:p w:rsidR="003D6737" w:rsidRDefault="003D6737" w:rsidP="0021607D">
      <w:r>
        <w:rPr>
          <w:rFonts w:hint="eastAsia"/>
        </w:rPr>
        <w:t>所有三种棋的基本功能都能够通过实现该接口</w:t>
      </w:r>
      <w:r w:rsidR="000A3FA9">
        <w:rPr>
          <w:rFonts w:hint="eastAsia"/>
        </w:rPr>
        <w:t>来</w:t>
      </w:r>
      <w:r w:rsidR="00FA20E5">
        <w:rPr>
          <w:rFonts w:hint="eastAsia"/>
        </w:rPr>
        <w:t>完成。</w:t>
      </w:r>
      <w:r w:rsidR="007740AF">
        <w:rPr>
          <w:rFonts w:hint="eastAsia"/>
        </w:rPr>
        <w:t>当然</w:t>
      </w:r>
      <w:r w:rsidR="008431B2">
        <w:rPr>
          <w:rFonts w:hint="eastAsia"/>
        </w:rPr>
        <w:t>为了实现这些功能我们需要一些成员变量来记录一些状态。其中：</w:t>
      </w:r>
    </w:p>
    <w:p w:rsidR="00D921A2" w:rsidRDefault="00D921A2" w:rsidP="00D921A2">
      <w:r>
        <w:tab/>
      </w:r>
      <w:r>
        <w:tab/>
      </w:r>
      <w:proofErr w:type="spellStart"/>
      <w:r>
        <w:t>GameType</w:t>
      </w:r>
      <w:proofErr w:type="spellEnd"/>
      <w:r>
        <w:t xml:space="preserve"> </w:t>
      </w:r>
      <w:proofErr w:type="spellStart"/>
      <w:r>
        <w:t>m_type</w:t>
      </w:r>
      <w:proofErr w:type="spellEnd"/>
      <w:r>
        <w:t xml:space="preserve"> </w:t>
      </w:r>
      <w:r>
        <w:tab/>
      </w:r>
      <w:r>
        <w:rPr>
          <w:rFonts w:hint="eastAsia"/>
        </w:rPr>
        <w:t>——</w:t>
      </w:r>
      <w:r>
        <w:tab/>
      </w:r>
      <w:r>
        <w:tab/>
      </w:r>
      <w:r w:rsidR="0078504D">
        <w:rPr>
          <w:rFonts w:hint="eastAsia"/>
        </w:rPr>
        <w:t>当前游戏类别</w:t>
      </w:r>
      <w:r w:rsidR="002B6931">
        <w:rPr>
          <w:rFonts w:hint="eastAsia"/>
        </w:rPr>
        <w:t>（</w:t>
      </w:r>
      <w:r w:rsidR="00C302BD">
        <w:t>REVERSI, GO, GOBANG</w:t>
      </w:r>
      <w:r w:rsidR="002B6931">
        <w:rPr>
          <w:rFonts w:hint="eastAsia"/>
        </w:rPr>
        <w:t>）</w:t>
      </w:r>
      <w:r w:rsidR="00DC2C6A">
        <w:rPr>
          <w:rFonts w:hint="eastAsia"/>
        </w:rPr>
        <w:t>。</w:t>
      </w:r>
    </w:p>
    <w:p w:rsidR="00123CF2" w:rsidRDefault="009662AC" w:rsidP="00123CF2">
      <w:pPr>
        <w:ind w:left="420" w:firstLine="420"/>
      </w:pPr>
      <w:r>
        <w:t xml:space="preserve">Status </w:t>
      </w:r>
      <w:proofErr w:type="spellStart"/>
      <w:r>
        <w:t>m_status</w:t>
      </w:r>
      <w:proofErr w:type="spellEnd"/>
      <w:r w:rsidR="00123CF2">
        <w:tab/>
      </w:r>
      <w:r w:rsidR="00035818">
        <w:tab/>
      </w:r>
      <w:r w:rsidR="00123CF2">
        <w:rPr>
          <w:rFonts w:hint="eastAsia"/>
        </w:rPr>
        <w:t>——</w:t>
      </w:r>
      <w:r w:rsidR="00123CF2">
        <w:tab/>
      </w:r>
      <w:r w:rsidR="00123CF2">
        <w:tab/>
      </w:r>
      <w:r w:rsidR="00123CF2">
        <w:rPr>
          <w:rFonts w:hint="eastAsia"/>
        </w:rPr>
        <w:t>当前游戏</w:t>
      </w:r>
      <w:r w:rsidR="00B600D6">
        <w:rPr>
          <w:rFonts w:hint="eastAsia"/>
        </w:rPr>
        <w:t>状态</w:t>
      </w:r>
      <w:r w:rsidR="00E26AFE">
        <w:rPr>
          <w:rFonts w:hint="eastAsia"/>
        </w:rPr>
        <w:t>（棋盘大小、状态，回合状态）</w:t>
      </w:r>
      <w:r w:rsidR="006678A6">
        <w:rPr>
          <w:rFonts w:hint="eastAsia"/>
        </w:rPr>
        <w:t>。</w:t>
      </w:r>
    </w:p>
    <w:p w:rsidR="00D921A2" w:rsidRDefault="00720F9B" w:rsidP="00720F9B">
      <w:pPr>
        <w:ind w:left="420" w:firstLine="420"/>
        <w:rPr>
          <w:rFonts w:hint="eastAsia"/>
        </w:rPr>
      </w:pPr>
      <w:r>
        <w:t xml:space="preserve">vector&lt;Status&gt; </w:t>
      </w:r>
      <w:proofErr w:type="spellStart"/>
      <w:r>
        <w:t>m_history</w:t>
      </w:r>
      <w:proofErr w:type="spellEnd"/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tab/>
      </w:r>
      <w:r>
        <w:tab/>
      </w:r>
      <w:r>
        <w:rPr>
          <w:rFonts w:hint="eastAsia"/>
        </w:rPr>
        <w:t>当前游戏的顺序历史状态</w:t>
      </w:r>
      <w:r w:rsidR="003D298C">
        <w:rPr>
          <w:rFonts w:hint="eastAsia"/>
        </w:rPr>
        <w:t>。</w:t>
      </w:r>
      <w:r w:rsidR="00BD6F7D">
        <w:rPr>
          <w:rFonts w:hint="eastAsia"/>
        </w:rPr>
        <w:t>用于存档读档。</w:t>
      </w:r>
    </w:p>
    <w:p w:rsidR="0021607D" w:rsidRDefault="00237E25" w:rsidP="0021607D">
      <w:r>
        <w:tab/>
      </w:r>
    </w:p>
    <w:p w:rsidR="0021607D" w:rsidRDefault="0021607D" w:rsidP="00442445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Player</w:t>
      </w:r>
      <w:proofErr w:type="gramStart"/>
      <w:r>
        <w:rPr>
          <w:rFonts w:hint="eastAsia"/>
        </w:rPr>
        <w:t>虚基类</w:t>
      </w:r>
      <w:proofErr w:type="gramEnd"/>
      <w:r>
        <w:rPr>
          <w:rFonts w:hint="eastAsia"/>
        </w:rPr>
        <w:t>来说，相对简单。其中：</w:t>
      </w:r>
    </w:p>
    <w:p w:rsidR="00237E25" w:rsidRDefault="00237E25" w:rsidP="00237E25">
      <w:r>
        <w:tab/>
      </w:r>
      <w:r w:rsidR="00A0093A">
        <w:tab/>
        <w:t xml:space="preserve">Point </w:t>
      </w:r>
      <w:proofErr w:type="gramStart"/>
      <w:r w:rsidR="00A0093A">
        <w:t>place(</w:t>
      </w:r>
      <w:proofErr w:type="gramEnd"/>
      <w:r w:rsidR="00A0093A">
        <w:t xml:space="preserve">) </w:t>
      </w:r>
      <w:r w:rsidR="00A0093A">
        <w:tab/>
      </w:r>
      <w:r w:rsidR="00A0093A">
        <w:tab/>
      </w:r>
      <w:r w:rsidR="00A0093A">
        <w:tab/>
      </w:r>
      <w:r w:rsidR="00A0093A">
        <w:rPr>
          <w:rFonts w:hint="eastAsia"/>
        </w:rPr>
        <w:t>——</w:t>
      </w:r>
      <w:r w:rsidR="00A0093A">
        <w:tab/>
      </w:r>
      <w:r w:rsidR="00A0093A">
        <w:tab/>
      </w:r>
      <w:r w:rsidR="00FB48FD">
        <w:rPr>
          <w:rFonts w:hint="eastAsia"/>
        </w:rPr>
        <w:t>当前回合落子决策。</w:t>
      </w:r>
    </w:p>
    <w:p w:rsidR="00237E25" w:rsidRDefault="00237E25" w:rsidP="00237E25">
      <w:r>
        <w:tab/>
      </w:r>
      <w:r w:rsidR="00790160">
        <w:tab/>
      </w:r>
      <w:r>
        <w:t xml:space="preserve">void </w:t>
      </w:r>
      <w:proofErr w:type="spellStart"/>
      <w:proofErr w:type="gramStart"/>
      <w:r>
        <w:t>setSt</w:t>
      </w:r>
      <w:r w:rsidR="00DB7113">
        <w:t>atus</w:t>
      </w:r>
      <w:proofErr w:type="spellEnd"/>
      <w:r w:rsidR="00DB7113">
        <w:t>(</w:t>
      </w:r>
      <w:proofErr w:type="spellStart"/>
      <w:proofErr w:type="gramEnd"/>
      <w:r w:rsidR="00DB7113">
        <w:t>const</w:t>
      </w:r>
      <w:proofErr w:type="spellEnd"/>
      <w:r w:rsidR="00DB7113">
        <w:t xml:space="preserve"> Status&amp; _status) </w:t>
      </w:r>
      <w:r w:rsidR="00DB7113">
        <w:rPr>
          <w:rFonts w:hint="eastAsia"/>
        </w:rPr>
        <w:t>——</w:t>
      </w:r>
      <w:r w:rsidR="00DB7113">
        <w:tab/>
      </w:r>
      <w:r w:rsidR="003922F0">
        <w:rPr>
          <w:rFonts w:hint="eastAsia"/>
        </w:rPr>
        <w:t>设置当前</w:t>
      </w:r>
      <w:r w:rsidR="008D5FE2">
        <w:rPr>
          <w:rFonts w:hint="eastAsia"/>
        </w:rPr>
        <w:t>游戏状态。</w:t>
      </w:r>
    </w:p>
    <w:p w:rsidR="00237E25" w:rsidRDefault="0051018D" w:rsidP="00237E25">
      <w:r>
        <w:tab/>
      </w:r>
      <w:r>
        <w:tab/>
      </w:r>
      <w:r w:rsidR="00237E25">
        <w:t xml:space="preserve">bool </w:t>
      </w:r>
      <w:proofErr w:type="spellStart"/>
      <w:proofErr w:type="gramStart"/>
      <w:r w:rsidR="00237E25">
        <w:t>isHuman</w:t>
      </w:r>
      <w:proofErr w:type="spellEnd"/>
      <w:r w:rsidR="00237E25">
        <w:t>(</w:t>
      </w:r>
      <w:proofErr w:type="gramEnd"/>
      <w:r w:rsidR="00FA627C">
        <w:t xml:space="preserve">) </w:t>
      </w:r>
      <w:r w:rsidR="00FA627C">
        <w:tab/>
      </w:r>
      <w:r w:rsidR="00FA627C">
        <w:tab/>
      </w:r>
      <w:r w:rsidR="00FA627C">
        <w:rPr>
          <w:rFonts w:hint="eastAsia"/>
        </w:rPr>
        <w:t>——</w:t>
      </w:r>
      <w:r w:rsidR="00FA627C">
        <w:tab/>
      </w:r>
      <w:r w:rsidR="00FA627C">
        <w:tab/>
      </w:r>
      <w:r w:rsidR="00FA627C">
        <w:rPr>
          <w:rFonts w:hint="eastAsia"/>
        </w:rPr>
        <w:t>是否是人类。</w:t>
      </w:r>
    </w:p>
    <w:p w:rsidR="00136976" w:rsidRDefault="00136976" w:rsidP="00237E25">
      <w:r>
        <w:rPr>
          <w:rFonts w:hint="eastAsia"/>
        </w:rPr>
        <w:lastRenderedPageBreak/>
        <w:t>为了实现这些功能，我们需要如下成员变量来记录状态：</w:t>
      </w:r>
    </w:p>
    <w:p w:rsidR="00FE7A36" w:rsidRDefault="00F51F23" w:rsidP="00FE7A36">
      <w:r>
        <w:tab/>
      </w:r>
      <w:r>
        <w:tab/>
      </w:r>
      <w:r w:rsidR="00FE7A36">
        <w:t xml:space="preserve">Status </w:t>
      </w:r>
      <w:proofErr w:type="spellStart"/>
      <w:r w:rsidR="00FE7A36">
        <w:t>m_status</w:t>
      </w:r>
      <w:proofErr w:type="spellEnd"/>
      <w:r w:rsidR="00FE7A36">
        <w:tab/>
      </w:r>
      <w:r w:rsidR="00FE7A36">
        <w:tab/>
      </w:r>
      <w:r w:rsidR="00FE7A36">
        <w:rPr>
          <w:rFonts w:hint="eastAsia"/>
        </w:rPr>
        <w:t>——</w:t>
      </w:r>
      <w:r w:rsidR="00FE7A36">
        <w:tab/>
      </w:r>
      <w:r w:rsidR="00FE7A36">
        <w:tab/>
      </w:r>
      <w:r w:rsidR="00FE7A36">
        <w:rPr>
          <w:rFonts w:hint="eastAsia"/>
        </w:rPr>
        <w:t>当前游戏状态</w:t>
      </w:r>
      <w:r w:rsidR="0083616E">
        <w:rPr>
          <w:rFonts w:hint="eastAsia"/>
        </w:rPr>
        <w:t>。</w:t>
      </w:r>
    </w:p>
    <w:p w:rsidR="00C70640" w:rsidRDefault="00FE7A36" w:rsidP="00FE7A36">
      <w:r>
        <w:tab/>
      </w:r>
      <w:r w:rsidR="0083616E">
        <w:tab/>
      </w:r>
      <w:proofErr w:type="spellStart"/>
      <w:r w:rsidR="0083616E">
        <w:t>PlayerType</w:t>
      </w:r>
      <w:proofErr w:type="spellEnd"/>
      <w:r w:rsidR="0083616E">
        <w:t xml:space="preserve"> </w:t>
      </w:r>
      <w:proofErr w:type="spellStart"/>
      <w:r w:rsidR="0083616E">
        <w:t>m_type</w:t>
      </w:r>
      <w:proofErr w:type="spellEnd"/>
      <w:r w:rsidR="0083616E">
        <w:t xml:space="preserve"> </w:t>
      </w:r>
      <w:r w:rsidR="0083616E">
        <w:tab/>
      </w:r>
      <w:r w:rsidR="0083616E">
        <w:rPr>
          <w:rFonts w:hint="eastAsia"/>
        </w:rPr>
        <w:t>——</w:t>
      </w:r>
      <w:r w:rsidR="0083616E">
        <w:tab/>
      </w:r>
      <w:r w:rsidR="0083616E">
        <w:tab/>
      </w:r>
      <w:r w:rsidR="00F45898">
        <w:rPr>
          <w:rFonts w:hint="eastAsia"/>
        </w:rPr>
        <w:t>当前</w:t>
      </w:r>
      <w:r w:rsidR="00485820">
        <w:rPr>
          <w:rFonts w:hint="eastAsia"/>
        </w:rPr>
        <w:t>玩家</w:t>
      </w:r>
      <w:r w:rsidR="00310BDF">
        <w:rPr>
          <w:rFonts w:hint="eastAsia"/>
        </w:rPr>
        <w:t>类别</w:t>
      </w:r>
      <w:r w:rsidR="00082D30">
        <w:rPr>
          <w:rFonts w:hint="eastAsia"/>
        </w:rPr>
        <w:t>（</w:t>
      </w:r>
      <w:r w:rsidR="00082D30" w:rsidRPr="00082D30">
        <w:t>COMPUTER, HUMAN</w:t>
      </w:r>
      <w:r w:rsidR="00082D30">
        <w:rPr>
          <w:rFonts w:hint="eastAsia"/>
        </w:rPr>
        <w:t>）</w:t>
      </w:r>
      <w:r w:rsidR="00484B3A">
        <w:rPr>
          <w:rFonts w:hint="eastAsia"/>
        </w:rPr>
        <w:t>。</w:t>
      </w:r>
    </w:p>
    <w:p w:rsidR="007937D3" w:rsidRDefault="007937D3" w:rsidP="00FE7A36">
      <w:r>
        <w:tab/>
      </w:r>
      <w:r>
        <w:rPr>
          <w:rFonts w:hint="eastAsia"/>
        </w:rPr>
        <w:t>为了综合</w:t>
      </w:r>
      <w:r w:rsidR="00CC3985">
        <w:rPr>
          <w:rFonts w:hint="eastAsia"/>
        </w:rPr>
        <w:t>Game</w:t>
      </w:r>
      <w:r w:rsidR="00CC3985">
        <w:rPr>
          <w:rFonts w:hint="eastAsia"/>
        </w:rPr>
        <w:t>和</w:t>
      </w:r>
      <w:r w:rsidR="00CC3985">
        <w:rPr>
          <w:rFonts w:hint="eastAsia"/>
        </w:rPr>
        <w:t>Player</w:t>
      </w:r>
      <w:r w:rsidR="00CC3985">
        <w:rPr>
          <w:rFonts w:hint="eastAsia"/>
        </w:rPr>
        <w:t>，我们接下来描述</w:t>
      </w:r>
      <w:r w:rsidR="00CC3985">
        <w:rPr>
          <w:rFonts w:hint="eastAsia"/>
        </w:rPr>
        <w:t>Platform</w:t>
      </w:r>
      <w:r w:rsidR="00003F8B">
        <w:rPr>
          <w:rFonts w:hint="eastAsia"/>
        </w:rPr>
        <w:t>类。</w:t>
      </w:r>
      <w:r w:rsidR="006438BD">
        <w:rPr>
          <w:rFonts w:hint="eastAsia"/>
        </w:rPr>
        <w:t>主要成员变量为：</w:t>
      </w:r>
    </w:p>
    <w:p w:rsidR="006438BD" w:rsidRDefault="006438BD" w:rsidP="006438BD">
      <w:r>
        <w:tab/>
      </w:r>
      <w:r>
        <w:tab/>
        <w:t>Game* game</w:t>
      </w:r>
      <w:r w:rsidR="00EA08CD">
        <w:tab/>
      </w:r>
      <w:r w:rsidR="00EA08CD">
        <w:tab/>
      </w:r>
      <w:r w:rsidR="00EA08CD">
        <w:tab/>
      </w:r>
      <w:r w:rsidR="00EA08CD">
        <w:rPr>
          <w:rFonts w:hint="eastAsia"/>
        </w:rPr>
        <w:t>——</w:t>
      </w:r>
      <w:r w:rsidR="00EA08CD">
        <w:tab/>
      </w:r>
      <w:r w:rsidR="00EA08CD">
        <w:tab/>
      </w:r>
      <w:r w:rsidR="00EA08CD">
        <w:rPr>
          <w:rFonts w:hint="eastAsia"/>
        </w:rPr>
        <w:t>一个游戏基类指针。</w:t>
      </w:r>
    </w:p>
    <w:p w:rsidR="006438BD" w:rsidRDefault="006438BD" w:rsidP="006438BD">
      <w:r>
        <w:tab/>
      </w:r>
      <w:r>
        <w:tab/>
        <w:t xml:space="preserve">Player* </w:t>
      </w:r>
      <w:proofErr w:type="gramStart"/>
      <w:r>
        <w:t>player[</w:t>
      </w:r>
      <w:proofErr w:type="gramEnd"/>
      <w:r>
        <w:t>2]</w:t>
      </w:r>
      <w:r w:rsidR="009F45C2">
        <w:tab/>
      </w:r>
      <w:r w:rsidR="009F45C2">
        <w:tab/>
      </w:r>
      <w:r w:rsidR="009F45C2">
        <w:rPr>
          <w:rFonts w:hint="eastAsia"/>
        </w:rPr>
        <w:t>——</w:t>
      </w:r>
      <w:r w:rsidR="009F45C2">
        <w:tab/>
      </w:r>
      <w:r w:rsidR="009F45C2">
        <w:tab/>
      </w:r>
      <w:r w:rsidR="009F45C2">
        <w:rPr>
          <w:rFonts w:hint="eastAsia"/>
        </w:rPr>
        <w:t>两个玩家</w:t>
      </w:r>
      <w:r w:rsidR="0049198D">
        <w:rPr>
          <w:rFonts w:hint="eastAsia"/>
        </w:rPr>
        <w:t>基类</w:t>
      </w:r>
      <w:r w:rsidR="004F7257">
        <w:rPr>
          <w:rFonts w:hint="eastAsia"/>
        </w:rPr>
        <w:t>指针。</w:t>
      </w:r>
    </w:p>
    <w:p w:rsidR="007E4EE9" w:rsidRDefault="007368C2" w:rsidP="006438BD">
      <w:r>
        <w:rPr>
          <w:rFonts w:hint="eastAsia"/>
        </w:rPr>
        <w:t>主要成员函数为：</w:t>
      </w:r>
    </w:p>
    <w:p w:rsidR="00A5230A" w:rsidRDefault="00A5230A" w:rsidP="00A5230A">
      <w:pPr>
        <w:rPr>
          <w:rFonts w:hint="eastAsia"/>
        </w:rPr>
      </w:pPr>
      <w:r>
        <w:tab/>
      </w:r>
      <w:r>
        <w:tab/>
      </w:r>
      <w:r w:rsidR="005C2573">
        <w:tab/>
        <w:t xml:space="preserve">void </w:t>
      </w:r>
      <w:proofErr w:type="gramStart"/>
      <w:r w:rsidR="005C2573">
        <w:t>start(</w:t>
      </w:r>
      <w:proofErr w:type="gramEnd"/>
      <w:r w:rsidR="005C2573">
        <w:t xml:space="preserve">) </w:t>
      </w:r>
      <w:r w:rsidR="005C2573">
        <w:tab/>
      </w:r>
      <w:r w:rsidR="005C2573">
        <w:tab/>
      </w:r>
      <w:r w:rsidR="005C2573">
        <w:rPr>
          <w:rFonts w:hint="eastAsia"/>
        </w:rPr>
        <w:t>——</w:t>
      </w:r>
      <w:r w:rsidR="005C2573">
        <w:tab/>
      </w:r>
      <w:r w:rsidR="005C2573">
        <w:tab/>
      </w:r>
      <w:r w:rsidR="005C2573">
        <w:rPr>
          <w:rFonts w:hint="eastAsia"/>
        </w:rPr>
        <w:t>平台启动</w:t>
      </w:r>
      <w:r w:rsidR="00BE15D1">
        <w:rPr>
          <w:rFonts w:hint="eastAsia"/>
        </w:rPr>
        <w:t>，唯一的入口</w:t>
      </w:r>
      <w:r w:rsidR="005C2573">
        <w:rPr>
          <w:rFonts w:hint="eastAsia"/>
        </w:rPr>
        <w:t>。</w:t>
      </w:r>
    </w:p>
    <w:p w:rsidR="00A5230A" w:rsidRDefault="00A5230A" w:rsidP="00A5230A">
      <w:pPr>
        <w:rPr>
          <w:rFonts w:hint="eastAsia"/>
        </w:rPr>
      </w:pPr>
      <w:r>
        <w:tab/>
      </w:r>
      <w:r w:rsidR="00BE15D1">
        <w:tab/>
      </w:r>
      <w:r w:rsidR="00BE15D1">
        <w:tab/>
        <w:t xml:space="preserve">void </w:t>
      </w:r>
      <w:proofErr w:type="spellStart"/>
      <w:proofErr w:type="gramStart"/>
      <w:r w:rsidR="00BE15D1">
        <w:t>init</w:t>
      </w:r>
      <w:proofErr w:type="spellEnd"/>
      <w:r w:rsidR="00BE15D1">
        <w:t>(</w:t>
      </w:r>
      <w:proofErr w:type="gramEnd"/>
      <w:r w:rsidR="00BE15D1">
        <w:t>)</w:t>
      </w:r>
      <w:r w:rsidR="00BE15D1">
        <w:tab/>
      </w:r>
      <w:r w:rsidR="00BE15D1">
        <w:tab/>
      </w:r>
      <w:r w:rsidR="00BE15D1">
        <w:tab/>
      </w:r>
      <w:r w:rsidR="00BE15D1">
        <w:rPr>
          <w:rFonts w:hint="eastAsia"/>
        </w:rPr>
        <w:t>——</w:t>
      </w:r>
      <w:r w:rsidR="00BE15D1">
        <w:tab/>
      </w:r>
      <w:r w:rsidR="00BE15D1">
        <w:tab/>
      </w:r>
      <w:r w:rsidR="001117D0">
        <w:rPr>
          <w:rFonts w:hint="eastAsia"/>
        </w:rPr>
        <w:t>初始化，包括通过交互确定游戏和玩家</w:t>
      </w:r>
      <w:r w:rsidR="00681515">
        <w:rPr>
          <w:rFonts w:hint="eastAsia"/>
        </w:rPr>
        <w:t>。</w:t>
      </w:r>
    </w:p>
    <w:p w:rsidR="00A5230A" w:rsidRDefault="00A5230A" w:rsidP="00A5230A">
      <w:r>
        <w:tab/>
      </w:r>
      <w:r w:rsidR="0019790C">
        <w:tab/>
      </w:r>
      <w:r w:rsidR="0019790C">
        <w:tab/>
        <w:t xml:space="preserve">void </w:t>
      </w:r>
      <w:proofErr w:type="spellStart"/>
      <w:proofErr w:type="gramStart"/>
      <w:r w:rsidR="0019790C">
        <w:t>chooseGame</w:t>
      </w:r>
      <w:proofErr w:type="spellEnd"/>
      <w:r w:rsidR="0019790C">
        <w:t>(</w:t>
      </w:r>
      <w:proofErr w:type="gramEnd"/>
      <w:r w:rsidR="0019790C">
        <w:t>)</w:t>
      </w:r>
      <w:r w:rsidR="0019790C">
        <w:tab/>
      </w:r>
      <w:r w:rsidR="0019790C">
        <w:rPr>
          <w:rFonts w:hint="eastAsia"/>
        </w:rPr>
        <w:t>——</w:t>
      </w:r>
      <w:r w:rsidR="0019790C">
        <w:tab/>
      </w:r>
      <w:r w:rsidR="0019790C">
        <w:tab/>
      </w:r>
      <w:r w:rsidR="0019790C">
        <w:rPr>
          <w:rFonts w:hint="eastAsia"/>
        </w:rPr>
        <w:t>确定游戏。</w:t>
      </w:r>
    </w:p>
    <w:p w:rsidR="00A5230A" w:rsidRDefault="00A5230A" w:rsidP="00A5230A">
      <w:pPr>
        <w:rPr>
          <w:rFonts w:hint="eastAsia"/>
        </w:rPr>
      </w:pPr>
      <w:r>
        <w:tab/>
      </w:r>
      <w:r w:rsidR="005B5A5F">
        <w:tab/>
      </w:r>
      <w:r w:rsidR="005B5A5F">
        <w:tab/>
        <w:t xml:space="preserve">void </w:t>
      </w:r>
      <w:proofErr w:type="spellStart"/>
      <w:proofErr w:type="gramStart"/>
      <w:r w:rsidR="005B5A5F">
        <w:t>choosePlayer</w:t>
      </w:r>
      <w:proofErr w:type="spellEnd"/>
      <w:r w:rsidR="005B5A5F">
        <w:t>(</w:t>
      </w:r>
      <w:proofErr w:type="spellStart"/>
      <w:proofErr w:type="gramEnd"/>
      <w:r w:rsidR="005B5A5F">
        <w:t>int</w:t>
      </w:r>
      <w:proofErr w:type="spellEnd"/>
      <w:r w:rsidR="005B5A5F">
        <w:t xml:space="preserve"> id) </w:t>
      </w:r>
      <w:r w:rsidR="005B5A5F">
        <w:rPr>
          <w:rFonts w:hint="eastAsia"/>
        </w:rPr>
        <w:t>——</w:t>
      </w:r>
      <w:r w:rsidR="005B5A5F">
        <w:tab/>
      </w:r>
      <w:r w:rsidR="005B5A5F">
        <w:rPr>
          <w:rFonts w:hint="eastAsia"/>
        </w:rPr>
        <w:t>确定第</w:t>
      </w:r>
      <w:r w:rsidR="005B5A5F">
        <w:rPr>
          <w:rFonts w:hint="eastAsia"/>
        </w:rPr>
        <w:t>id</w:t>
      </w:r>
      <w:r w:rsidR="005B5A5F">
        <w:rPr>
          <w:rFonts w:hint="eastAsia"/>
        </w:rPr>
        <w:t>个玩家。</w:t>
      </w:r>
    </w:p>
    <w:p w:rsidR="00A5230A" w:rsidRDefault="00A5230A" w:rsidP="00A5230A">
      <w:pPr>
        <w:rPr>
          <w:rFonts w:hint="eastAsia"/>
        </w:rPr>
      </w:pPr>
      <w:r>
        <w:tab/>
      </w:r>
      <w:r w:rsidR="00012357">
        <w:tab/>
      </w:r>
      <w:r w:rsidR="00012357">
        <w:tab/>
        <w:t xml:space="preserve">void </w:t>
      </w:r>
      <w:proofErr w:type="spellStart"/>
      <w:proofErr w:type="gramStart"/>
      <w:r w:rsidR="00012357">
        <w:t>setPlayerStatus</w:t>
      </w:r>
      <w:proofErr w:type="spellEnd"/>
      <w:r w:rsidR="00012357">
        <w:t>(</w:t>
      </w:r>
      <w:proofErr w:type="gramEnd"/>
      <w:r w:rsidR="00012357">
        <w:t>)</w:t>
      </w:r>
      <w:r w:rsidR="00012357">
        <w:tab/>
      </w:r>
      <w:r w:rsidR="00012357">
        <w:rPr>
          <w:rFonts w:hint="eastAsia"/>
        </w:rPr>
        <w:t>——</w:t>
      </w:r>
      <w:r w:rsidR="00012357">
        <w:tab/>
      </w:r>
      <w:r w:rsidR="00202721">
        <w:rPr>
          <w:rFonts w:hint="eastAsia"/>
        </w:rPr>
        <w:t>将游戏状态传给玩家。</w:t>
      </w:r>
    </w:p>
    <w:p w:rsidR="00A5230A" w:rsidRDefault="00A5230A" w:rsidP="00A5230A">
      <w:pPr>
        <w:rPr>
          <w:rFonts w:hint="eastAsia"/>
        </w:rPr>
      </w:pPr>
      <w:r>
        <w:tab/>
      </w:r>
      <w:r w:rsidR="0091470F">
        <w:tab/>
      </w:r>
      <w:r w:rsidR="0091470F">
        <w:tab/>
        <w:t xml:space="preserve">void </w:t>
      </w:r>
      <w:proofErr w:type="gramStart"/>
      <w:r w:rsidR="0091470F">
        <w:t>save(</w:t>
      </w:r>
      <w:proofErr w:type="gramEnd"/>
      <w:r w:rsidR="0091470F">
        <w:t>)</w:t>
      </w:r>
      <w:r w:rsidR="0091470F">
        <w:tab/>
      </w:r>
      <w:r w:rsidR="0091470F">
        <w:tab/>
      </w:r>
      <w:r w:rsidR="0091470F">
        <w:rPr>
          <w:rFonts w:hint="eastAsia"/>
        </w:rPr>
        <w:t>——</w:t>
      </w:r>
      <w:r w:rsidR="0091470F">
        <w:tab/>
      </w:r>
      <w:r w:rsidR="0091470F">
        <w:tab/>
      </w:r>
      <w:r w:rsidR="0091470F">
        <w:rPr>
          <w:rFonts w:hint="eastAsia"/>
        </w:rPr>
        <w:t>存档</w:t>
      </w:r>
      <w:r w:rsidR="00A05817">
        <w:rPr>
          <w:rFonts w:hint="eastAsia"/>
        </w:rPr>
        <w:t>。</w:t>
      </w:r>
    </w:p>
    <w:p w:rsidR="007368C2" w:rsidRDefault="00A5230A" w:rsidP="00A5230A">
      <w:r>
        <w:tab/>
      </w:r>
      <w:r w:rsidR="00D34026">
        <w:tab/>
      </w:r>
      <w:r w:rsidR="00D34026">
        <w:tab/>
        <w:t xml:space="preserve">void </w:t>
      </w:r>
      <w:proofErr w:type="gramStart"/>
      <w:r w:rsidR="00D34026">
        <w:t>load(</w:t>
      </w:r>
      <w:proofErr w:type="gramEnd"/>
      <w:r w:rsidR="00D34026">
        <w:t>)</w:t>
      </w:r>
      <w:r w:rsidR="00D34026">
        <w:tab/>
      </w:r>
      <w:r w:rsidR="00D34026">
        <w:tab/>
      </w:r>
      <w:r w:rsidR="00D34026">
        <w:rPr>
          <w:rFonts w:hint="eastAsia"/>
        </w:rPr>
        <w:t>——</w:t>
      </w:r>
      <w:r w:rsidR="00D34026">
        <w:tab/>
      </w:r>
      <w:r w:rsidR="00D34026">
        <w:tab/>
      </w:r>
      <w:r w:rsidR="00D34026">
        <w:rPr>
          <w:rFonts w:hint="eastAsia"/>
        </w:rPr>
        <w:t>读档。</w:t>
      </w:r>
    </w:p>
    <w:p w:rsidR="00214D64" w:rsidRDefault="00EB78BD" w:rsidP="00A5230A">
      <w:pPr>
        <w:rPr>
          <w:rFonts w:hint="eastAsia"/>
        </w:rPr>
      </w:pPr>
      <w:r>
        <w:rPr>
          <w:rFonts w:hint="eastAsia"/>
        </w:rPr>
        <w:t>主要的运作流程</w:t>
      </w:r>
      <w:r w:rsidR="00243070">
        <w:rPr>
          <w:rFonts w:hint="eastAsia"/>
        </w:rPr>
        <w:t>为，平台启动后，先通过</w:t>
      </w:r>
      <w:proofErr w:type="spellStart"/>
      <w:r w:rsidR="00243070">
        <w:rPr>
          <w:rFonts w:hint="eastAsia"/>
        </w:rPr>
        <w:t>init</w:t>
      </w:r>
      <w:proofErr w:type="spellEnd"/>
      <w:r w:rsidR="00243070">
        <w:rPr>
          <w:rFonts w:hint="eastAsia"/>
        </w:rPr>
        <w:t>初始化，通过和用户交互确定游戏类型和玩家类型。</w:t>
      </w:r>
      <w:r w:rsidR="00382DD5">
        <w:rPr>
          <w:rFonts w:hint="eastAsia"/>
        </w:rPr>
        <w:t>然后对于每一手，</w:t>
      </w:r>
      <w:r w:rsidR="005A5940">
        <w:rPr>
          <w:rFonts w:hint="eastAsia"/>
        </w:rPr>
        <w:t>如果当前玩家可以落子</w:t>
      </w:r>
      <w:r w:rsidR="0036423B">
        <w:rPr>
          <w:rFonts w:hint="eastAsia"/>
        </w:rPr>
        <w:t>，</w:t>
      </w:r>
      <w:r w:rsidR="0034560D">
        <w:rPr>
          <w:rFonts w:hint="eastAsia"/>
        </w:rPr>
        <w:t>对于</w:t>
      </w:r>
      <w:r w:rsidR="0034560D">
        <w:rPr>
          <w:rFonts w:hint="eastAsia"/>
        </w:rPr>
        <w:t>AI</w:t>
      </w:r>
      <w:r w:rsidR="0034560D">
        <w:rPr>
          <w:rFonts w:hint="eastAsia"/>
        </w:rPr>
        <w:t>玩家直接调用落子接口的到落子方案后让</w:t>
      </w:r>
      <w:r w:rsidR="0034560D">
        <w:rPr>
          <w:rFonts w:hint="eastAsia"/>
        </w:rPr>
        <w:t>game</w:t>
      </w:r>
      <w:r w:rsidR="0034560D">
        <w:rPr>
          <w:rFonts w:hint="eastAsia"/>
        </w:rPr>
        <w:t>落子</w:t>
      </w:r>
      <w:r w:rsidR="00B526DA">
        <w:rPr>
          <w:rFonts w:hint="eastAsia"/>
        </w:rPr>
        <w:t>即可，</w:t>
      </w:r>
      <w:r w:rsidR="00B526DA">
        <w:rPr>
          <w:rFonts w:hint="eastAsia"/>
        </w:rPr>
        <w:t>对于人类玩家，会有</w:t>
      </w:r>
      <w:r w:rsidR="00B526DA">
        <w:t>1. PLACE</w:t>
      </w:r>
      <w:r w:rsidR="00B526DA">
        <w:rPr>
          <w:rFonts w:hint="eastAsia"/>
        </w:rPr>
        <w:t>，</w:t>
      </w:r>
      <w:r w:rsidR="00B526DA">
        <w:t>2. RETRACT</w:t>
      </w:r>
      <w:r w:rsidR="00B526DA">
        <w:rPr>
          <w:rFonts w:hint="eastAsia"/>
        </w:rPr>
        <w:t>，</w:t>
      </w:r>
      <w:r w:rsidR="00B526DA">
        <w:t>3. RESTART</w:t>
      </w:r>
      <w:r w:rsidR="00B526DA">
        <w:rPr>
          <w:rFonts w:hint="eastAsia"/>
        </w:rPr>
        <w:t>，</w:t>
      </w:r>
      <w:r w:rsidR="00B526DA">
        <w:t>4. SAVE</w:t>
      </w:r>
      <w:r w:rsidR="00B526DA">
        <w:rPr>
          <w:rFonts w:hint="eastAsia"/>
        </w:rPr>
        <w:t>，</w:t>
      </w:r>
      <w:r w:rsidR="00B526DA">
        <w:t>5. LOAD</w:t>
      </w:r>
      <w:r w:rsidR="00B526DA">
        <w:rPr>
          <w:rFonts w:hint="eastAsia"/>
        </w:rPr>
        <w:t>，</w:t>
      </w:r>
      <w:r w:rsidR="00B526DA">
        <w:t>6. EXIT</w:t>
      </w:r>
      <w:r w:rsidR="00B526DA">
        <w:rPr>
          <w:rFonts w:hint="eastAsia"/>
        </w:rPr>
        <w:t>一共</w:t>
      </w:r>
      <w:r w:rsidR="00B526DA">
        <w:rPr>
          <w:rFonts w:hint="eastAsia"/>
        </w:rPr>
        <w:t>6</w:t>
      </w:r>
      <w:r w:rsidR="00B526DA">
        <w:rPr>
          <w:rFonts w:hint="eastAsia"/>
        </w:rPr>
        <w:t>个交互</w:t>
      </w:r>
      <w:r w:rsidR="000B6DC7">
        <w:rPr>
          <w:rFonts w:hint="eastAsia"/>
        </w:rPr>
        <w:t>选项。</w:t>
      </w:r>
      <w:r w:rsidR="001E00C0">
        <w:rPr>
          <w:rFonts w:hint="eastAsia"/>
        </w:rPr>
        <w:t>每一手结束后先判断游戏是否结束。</w:t>
      </w:r>
      <w:r w:rsidR="00980BF2">
        <w:rPr>
          <w:rFonts w:hint="eastAsia"/>
        </w:rPr>
        <w:t>不结束就更新玩家的游戏状态继续游戏。</w:t>
      </w:r>
    </w:p>
    <w:p w:rsidR="006B5847" w:rsidRDefault="00FC4EE3" w:rsidP="006B5847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AI</w:t>
      </w:r>
      <w:r w:rsidR="006B5847">
        <w:rPr>
          <w:rFonts w:hint="eastAsia"/>
        </w:rPr>
        <w:t>功能接口设计：</w:t>
      </w:r>
    </w:p>
    <w:p w:rsidR="003A21C7" w:rsidRDefault="00FC4EE3" w:rsidP="006438BD">
      <w:pPr>
        <w:rPr>
          <w:rFonts w:hint="eastAsia"/>
        </w:rPr>
      </w:pPr>
      <w:r>
        <w:rPr>
          <w:noProof/>
        </w:rPr>
        <w:drawing>
          <wp:inline distT="0" distB="0" distL="0" distR="0" wp14:anchorId="2A2C7056" wp14:editId="3F5C63B3">
            <wp:extent cx="4354195" cy="4474845"/>
            <wp:effectExtent l="0" t="0" r="8255" b="1905"/>
            <wp:docPr id="1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4195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E2" w:rsidRDefault="007162E2" w:rsidP="006A3E96">
      <w:pPr>
        <w:rPr>
          <w:rFonts w:hint="eastAsia"/>
        </w:rPr>
      </w:pPr>
      <w:r>
        <w:tab/>
      </w:r>
    </w:p>
    <w:p w:rsidR="004654CC" w:rsidRDefault="00B1763B">
      <w:r>
        <w:rPr>
          <w:rFonts w:hint="eastAsia"/>
        </w:rPr>
        <w:t>我们写了</w:t>
      </w:r>
      <w:r>
        <w:rPr>
          <w:rFonts w:hint="eastAsia"/>
        </w:rPr>
        <w:t>AI</w:t>
      </w:r>
      <w:r>
        <w:rPr>
          <w:rFonts w:hint="eastAsia"/>
        </w:rPr>
        <w:t>玩家基类，继承了</w:t>
      </w:r>
      <w:r>
        <w:rPr>
          <w:rFonts w:hint="eastAsia"/>
        </w:rPr>
        <w:t>Player</w:t>
      </w:r>
      <w:r>
        <w:rPr>
          <w:rFonts w:hint="eastAsia"/>
        </w:rPr>
        <w:t>类，同时其</w:t>
      </w:r>
      <w:proofErr w:type="gramStart"/>
      <w:r>
        <w:rPr>
          <w:rFonts w:hint="eastAsia"/>
        </w:rPr>
        <w:t>具有纯虚函数</w:t>
      </w:r>
      <w:proofErr w:type="gramEnd"/>
      <w:r>
        <w:rPr>
          <w:rFonts w:hint="eastAsia"/>
        </w:rPr>
        <w:t>Point place()</w:t>
      </w:r>
      <w:r>
        <w:rPr>
          <w:rFonts w:hint="eastAsia"/>
        </w:rPr>
        <w:t>。不同的棋类函数只需要实现</w:t>
      </w:r>
      <w:r>
        <w:rPr>
          <w:rFonts w:hint="eastAsia"/>
        </w:rPr>
        <w:t>Point place()</w:t>
      </w:r>
      <w:r>
        <w:rPr>
          <w:rFonts w:hint="eastAsia"/>
        </w:rPr>
        <w:t>即可，即对于当前棋局的局面返回下一个下棋点。</w:t>
      </w:r>
    </w:p>
    <w:p w:rsidR="004654CC" w:rsidRDefault="00B1763B">
      <w:r>
        <w:rPr>
          <w:rFonts w:hint="eastAsia"/>
        </w:rPr>
        <w:t>在</w:t>
      </w:r>
      <w:r>
        <w:rPr>
          <w:rFonts w:hint="eastAsia"/>
        </w:rPr>
        <w:t>AI</w:t>
      </w:r>
      <w:proofErr w:type="gramStart"/>
      <w:r>
        <w:rPr>
          <w:rFonts w:hint="eastAsia"/>
        </w:rPr>
        <w:t>基类的</w:t>
      </w:r>
      <w:proofErr w:type="gramEnd"/>
      <w:r>
        <w:rPr>
          <w:rFonts w:hint="eastAsia"/>
        </w:rPr>
        <w:t>基础上，我们定义了</w:t>
      </w:r>
      <w:proofErr w:type="spellStart"/>
      <w:r>
        <w:rPr>
          <w:rFonts w:hint="eastAsia"/>
        </w:rPr>
        <w:t>GobangAI</w:t>
      </w:r>
      <w:proofErr w:type="spellEnd"/>
      <w:r>
        <w:rPr>
          <w:rFonts w:hint="eastAsia"/>
        </w:rPr>
        <w:t>类作为五子棋</w:t>
      </w:r>
      <w:r>
        <w:rPr>
          <w:rFonts w:hint="eastAsia"/>
        </w:rPr>
        <w:t>AI</w:t>
      </w:r>
      <w:r>
        <w:rPr>
          <w:rFonts w:hint="eastAsia"/>
        </w:rPr>
        <w:t>的接口，</w:t>
      </w:r>
      <w:proofErr w:type="spellStart"/>
      <w:r>
        <w:rPr>
          <w:rFonts w:hint="eastAsia"/>
        </w:rPr>
        <w:t>Gobang</w:t>
      </w:r>
      <w:r>
        <w:rPr>
          <w:rFonts w:hint="eastAsia"/>
        </w:rPr>
        <w:t>AI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place</w:t>
      </w:r>
      <w:r>
        <w:rPr>
          <w:rFonts w:hint="eastAsia"/>
        </w:rPr>
        <w:t>成员方法去下棋，每次在</w:t>
      </w:r>
      <w:r>
        <w:rPr>
          <w:rFonts w:hint="eastAsia"/>
        </w:rPr>
        <w:t>place</w:t>
      </w:r>
      <w:r>
        <w:rPr>
          <w:rFonts w:hint="eastAsia"/>
        </w:rPr>
        <w:t>函数中，我们通过遍历所有未下棋的点来进行树搜索，</w:t>
      </w:r>
      <w:r>
        <w:rPr>
          <w:rFonts w:hint="eastAsia"/>
        </w:rPr>
        <w:t>evaluation</w:t>
      </w:r>
      <w:r>
        <w:rPr>
          <w:rFonts w:hint="eastAsia"/>
        </w:rPr>
        <w:t>函数则接受一个当前棋盘局面，并且给出对于当前情形的估值。我们通过极大极小搜索来对最优的局面进行搜索，经过测试我们将树的搜索深度大约设置为</w:t>
      </w:r>
      <w:r>
        <w:rPr>
          <w:rFonts w:hint="eastAsia"/>
        </w:rPr>
        <w:t>3</w:t>
      </w:r>
      <w:r>
        <w:rPr>
          <w:rFonts w:hint="eastAsia"/>
        </w:rPr>
        <w:t>，可以做到</w:t>
      </w:r>
      <w:r>
        <w:rPr>
          <w:rFonts w:hint="eastAsia"/>
        </w:rPr>
        <w:t>AI</w:t>
      </w:r>
      <w:r>
        <w:rPr>
          <w:rFonts w:hint="eastAsia"/>
        </w:rPr>
        <w:t>几乎瞬间对棋局进行应答，同时我们对于我们的搜索树进行</w:t>
      </w:r>
      <w:r>
        <w:rPr>
          <w:rFonts w:hint="eastAsia"/>
        </w:rPr>
        <w:t>alpha-beta</w:t>
      </w:r>
      <w:r>
        <w:rPr>
          <w:rFonts w:hint="eastAsia"/>
        </w:rPr>
        <w:t>剪枝处理，用来对其进行优化，加快</w:t>
      </w:r>
      <w:r>
        <w:rPr>
          <w:rFonts w:hint="eastAsia"/>
        </w:rPr>
        <w:t>AI</w:t>
      </w:r>
      <w:r>
        <w:rPr>
          <w:rFonts w:hint="eastAsia"/>
        </w:rPr>
        <w:t>的速度。</w:t>
      </w:r>
    </w:p>
    <w:sectPr w:rsidR="00465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2517C"/>
    <w:multiLevelType w:val="hybridMultilevel"/>
    <w:tmpl w:val="728E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37225"/>
    <w:multiLevelType w:val="hybridMultilevel"/>
    <w:tmpl w:val="728E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9112D"/>
    <w:multiLevelType w:val="hybridMultilevel"/>
    <w:tmpl w:val="FF063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A2544"/>
    <w:multiLevelType w:val="hybridMultilevel"/>
    <w:tmpl w:val="E348FE58"/>
    <w:lvl w:ilvl="0" w:tplc="1F32123C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AF191A"/>
    <w:rsid w:val="000017FA"/>
    <w:rsid w:val="00003F8B"/>
    <w:rsid w:val="00012357"/>
    <w:rsid w:val="000130D4"/>
    <w:rsid w:val="00017631"/>
    <w:rsid w:val="00022595"/>
    <w:rsid w:val="00034B4B"/>
    <w:rsid w:val="00035818"/>
    <w:rsid w:val="00042AD2"/>
    <w:rsid w:val="00042CED"/>
    <w:rsid w:val="00043DFC"/>
    <w:rsid w:val="00056E84"/>
    <w:rsid w:val="00060558"/>
    <w:rsid w:val="00081CA0"/>
    <w:rsid w:val="0008225A"/>
    <w:rsid w:val="00082D30"/>
    <w:rsid w:val="00095C66"/>
    <w:rsid w:val="000A3FA9"/>
    <w:rsid w:val="000A7AE6"/>
    <w:rsid w:val="000B6DC7"/>
    <w:rsid w:val="000F0980"/>
    <w:rsid w:val="000F0E22"/>
    <w:rsid w:val="000F6133"/>
    <w:rsid w:val="00107C40"/>
    <w:rsid w:val="001117D0"/>
    <w:rsid w:val="00123CF2"/>
    <w:rsid w:val="00136429"/>
    <w:rsid w:val="00136976"/>
    <w:rsid w:val="00153EF6"/>
    <w:rsid w:val="001604AE"/>
    <w:rsid w:val="001632AB"/>
    <w:rsid w:val="0019790C"/>
    <w:rsid w:val="001A1227"/>
    <w:rsid w:val="001C12B9"/>
    <w:rsid w:val="001D3A0A"/>
    <w:rsid w:val="001E00C0"/>
    <w:rsid w:val="001E4B5C"/>
    <w:rsid w:val="00202721"/>
    <w:rsid w:val="00205945"/>
    <w:rsid w:val="002101E9"/>
    <w:rsid w:val="00214D64"/>
    <w:rsid w:val="0021607D"/>
    <w:rsid w:val="00231C95"/>
    <w:rsid w:val="00237E25"/>
    <w:rsid w:val="00243070"/>
    <w:rsid w:val="00251114"/>
    <w:rsid w:val="00264834"/>
    <w:rsid w:val="00296348"/>
    <w:rsid w:val="002A3D30"/>
    <w:rsid w:val="002B45BD"/>
    <w:rsid w:val="002B6931"/>
    <w:rsid w:val="002C0710"/>
    <w:rsid w:val="002E11B4"/>
    <w:rsid w:val="00303CDE"/>
    <w:rsid w:val="00310BDF"/>
    <w:rsid w:val="00326330"/>
    <w:rsid w:val="00331C6E"/>
    <w:rsid w:val="00336041"/>
    <w:rsid w:val="00343307"/>
    <w:rsid w:val="0034560D"/>
    <w:rsid w:val="00350E67"/>
    <w:rsid w:val="003545A9"/>
    <w:rsid w:val="003612F3"/>
    <w:rsid w:val="0036423B"/>
    <w:rsid w:val="00382DD5"/>
    <w:rsid w:val="003922F0"/>
    <w:rsid w:val="0039608A"/>
    <w:rsid w:val="003A21C7"/>
    <w:rsid w:val="003B6C08"/>
    <w:rsid w:val="003D298C"/>
    <w:rsid w:val="003D3F30"/>
    <w:rsid w:val="003D6737"/>
    <w:rsid w:val="003E6E97"/>
    <w:rsid w:val="00402EB7"/>
    <w:rsid w:val="00407C31"/>
    <w:rsid w:val="00411290"/>
    <w:rsid w:val="0042046C"/>
    <w:rsid w:val="00421B5B"/>
    <w:rsid w:val="00442445"/>
    <w:rsid w:val="00453FBE"/>
    <w:rsid w:val="004654CC"/>
    <w:rsid w:val="00477DE5"/>
    <w:rsid w:val="00484B3A"/>
    <w:rsid w:val="00485820"/>
    <w:rsid w:val="0049198D"/>
    <w:rsid w:val="004D3C5B"/>
    <w:rsid w:val="004F07CA"/>
    <w:rsid w:val="004F6D7C"/>
    <w:rsid w:val="004F7257"/>
    <w:rsid w:val="00504840"/>
    <w:rsid w:val="0051018D"/>
    <w:rsid w:val="005167D5"/>
    <w:rsid w:val="00521953"/>
    <w:rsid w:val="0053119C"/>
    <w:rsid w:val="00536DA9"/>
    <w:rsid w:val="00537BAB"/>
    <w:rsid w:val="0054137F"/>
    <w:rsid w:val="00547819"/>
    <w:rsid w:val="00557389"/>
    <w:rsid w:val="0059263B"/>
    <w:rsid w:val="005A5940"/>
    <w:rsid w:val="005B3F38"/>
    <w:rsid w:val="005B5A5F"/>
    <w:rsid w:val="005C2573"/>
    <w:rsid w:val="005C5624"/>
    <w:rsid w:val="005D1472"/>
    <w:rsid w:val="005D42D4"/>
    <w:rsid w:val="005E32E9"/>
    <w:rsid w:val="005F1B88"/>
    <w:rsid w:val="0060283A"/>
    <w:rsid w:val="0060676C"/>
    <w:rsid w:val="00620EAC"/>
    <w:rsid w:val="00621464"/>
    <w:rsid w:val="00622091"/>
    <w:rsid w:val="006300BE"/>
    <w:rsid w:val="006438BD"/>
    <w:rsid w:val="00646035"/>
    <w:rsid w:val="00655BD8"/>
    <w:rsid w:val="00662A82"/>
    <w:rsid w:val="006678A6"/>
    <w:rsid w:val="00681515"/>
    <w:rsid w:val="00682E55"/>
    <w:rsid w:val="0069201E"/>
    <w:rsid w:val="006A3E96"/>
    <w:rsid w:val="006B5847"/>
    <w:rsid w:val="006D4B5F"/>
    <w:rsid w:val="006E1BFF"/>
    <w:rsid w:val="006F1591"/>
    <w:rsid w:val="006F2AF1"/>
    <w:rsid w:val="0070564A"/>
    <w:rsid w:val="007135E5"/>
    <w:rsid w:val="007162E2"/>
    <w:rsid w:val="00720F9B"/>
    <w:rsid w:val="007368C2"/>
    <w:rsid w:val="00743059"/>
    <w:rsid w:val="007500FF"/>
    <w:rsid w:val="0075061D"/>
    <w:rsid w:val="00756987"/>
    <w:rsid w:val="00762B7C"/>
    <w:rsid w:val="00767F10"/>
    <w:rsid w:val="007740AF"/>
    <w:rsid w:val="00780FDC"/>
    <w:rsid w:val="0078504D"/>
    <w:rsid w:val="00790160"/>
    <w:rsid w:val="007937D3"/>
    <w:rsid w:val="007B22A4"/>
    <w:rsid w:val="007C1EA6"/>
    <w:rsid w:val="007C7105"/>
    <w:rsid w:val="007E4EE9"/>
    <w:rsid w:val="00821B7F"/>
    <w:rsid w:val="0082795C"/>
    <w:rsid w:val="00833089"/>
    <w:rsid w:val="0083616E"/>
    <w:rsid w:val="008377CE"/>
    <w:rsid w:val="008431B2"/>
    <w:rsid w:val="008526AB"/>
    <w:rsid w:val="00863398"/>
    <w:rsid w:val="00882CDF"/>
    <w:rsid w:val="00884A75"/>
    <w:rsid w:val="00897F3E"/>
    <w:rsid w:val="008A76B0"/>
    <w:rsid w:val="008C114D"/>
    <w:rsid w:val="008C6E18"/>
    <w:rsid w:val="008D4118"/>
    <w:rsid w:val="008D5FE2"/>
    <w:rsid w:val="008F6F79"/>
    <w:rsid w:val="00907207"/>
    <w:rsid w:val="0091470F"/>
    <w:rsid w:val="00950771"/>
    <w:rsid w:val="00954094"/>
    <w:rsid w:val="009572FC"/>
    <w:rsid w:val="00962005"/>
    <w:rsid w:val="009662AC"/>
    <w:rsid w:val="00980BF2"/>
    <w:rsid w:val="009844FF"/>
    <w:rsid w:val="00995E8D"/>
    <w:rsid w:val="009A2139"/>
    <w:rsid w:val="009A714E"/>
    <w:rsid w:val="009C1FD1"/>
    <w:rsid w:val="009D603D"/>
    <w:rsid w:val="009F058E"/>
    <w:rsid w:val="009F45C2"/>
    <w:rsid w:val="00A0093A"/>
    <w:rsid w:val="00A05817"/>
    <w:rsid w:val="00A14B38"/>
    <w:rsid w:val="00A243CE"/>
    <w:rsid w:val="00A46711"/>
    <w:rsid w:val="00A5230A"/>
    <w:rsid w:val="00A54C9B"/>
    <w:rsid w:val="00A54EB1"/>
    <w:rsid w:val="00A5636C"/>
    <w:rsid w:val="00A61666"/>
    <w:rsid w:val="00A65791"/>
    <w:rsid w:val="00A76A21"/>
    <w:rsid w:val="00A85F72"/>
    <w:rsid w:val="00A967DE"/>
    <w:rsid w:val="00AA02DC"/>
    <w:rsid w:val="00AA478C"/>
    <w:rsid w:val="00AB0576"/>
    <w:rsid w:val="00AE19D5"/>
    <w:rsid w:val="00B031BC"/>
    <w:rsid w:val="00B05C06"/>
    <w:rsid w:val="00B1763B"/>
    <w:rsid w:val="00B526DA"/>
    <w:rsid w:val="00B600D6"/>
    <w:rsid w:val="00B6685B"/>
    <w:rsid w:val="00BA5840"/>
    <w:rsid w:val="00BC6FEB"/>
    <w:rsid w:val="00BD1575"/>
    <w:rsid w:val="00BD500F"/>
    <w:rsid w:val="00BD6F7D"/>
    <w:rsid w:val="00BE15D1"/>
    <w:rsid w:val="00BE51A1"/>
    <w:rsid w:val="00C03FF2"/>
    <w:rsid w:val="00C17B07"/>
    <w:rsid w:val="00C302BD"/>
    <w:rsid w:val="00C70640"/>
    <w:rsid w:val="00CA261F"/>
    <w:rsid w:val="00CA40AE"/>
    <w:rsid w:val="00CA6BCB"/>
    <w:rsid w:val="00CA7122"/>
    <w:rsid w:val="00CB0109"/>
    <w:rsid w:val="00CB36B5"/>
    <w:rsid w:val="00CC3985"/>
    <w:rsid w:val="00CC3B8B"/>
    <w:rsid w:val="00CC3E59"/>
    <w:rsid w:val="00CD4D48"/>
    <w:rsid w:val="00CD6E5B"/>
    <w:rsid w:val="00CF5B31"/>
    <w:rsid w:val="00D06593"/>
    <w:rsid w:val="00D1114E"/>
    <w:rsid w:val="00D1558B"/>
    <w:rsid w:val="00D302E1"/>
    <w:rsid w:val="00D34026"/>
    <w:rsid w:val="00D4465A"/>
    <w:rsid w:val="00D44C73"/>
    <w:rsid w:val="00D52D12"/>
    <w:rsid w:val="00D640F5"/>
    <w:rsid w:val="00D65C0B"/>
    <w:rsid w:val="00D7550B"/>
    <w:rsid w:val="00D921A2"/>
    <w:rsid w:val="00DB05A2"/>
    <w:rsid w:val="00DB7113"/>
    <w:rsid w:val="00DC2C6A"/>
    <w:rsid w:val="00DC4D9E"/>
    <w:rsid w:val="00DD0BFC"/>
    <w:rsid w:val="00DE65BC"/>
    <w:rsid w:val="00E15D8D"/>
    <w:rsid w:val="00E228FA"/>
    <w:rsid w:val="00E26AFE"/>
    <w:rsid w:val="00E50936"/>
    <w:rsid w:val="00E5173B"/>
    <w:rsid w:val="00E60F5C"/>
    <w:rsid w:val="00E91667"/>
    <w:rsid w:val="00E92294"/>
    <w:rsid w:val="00EA08CD"/>
    <w:rsid w:val="00EA3876"/>
    <w:rsid w:val="00EB78BD"/>
    <w:rsid w:val="00EC20DB"/>
    <w:rsid w:val="00EC35F6"/>
    <w:rsid w:val="00EC6340"/>
    <w:rsid w:val="00EC6528"/>
    <w:rsid w:val="00EE39DA"/>
    <w:rsid w:val="00EF4203"/>
    <w:rsid w:val="00F1247F"/>
    <w:rsid w:val="00F25979"/>
    <w:rsid w:val="00F36B34"/>
    <w:rsid w:val="00F45898"/>
    <w:rsid w:val="00F51F23"/>
    <w:rsid w:val="00F56828"/>
    <w:rsid w:val="00F82C92"/>
    <w:rsid w:val="00FA20E5"/>
    <w:rsid w:val="00FA627C"/>
    <w:rsid w:val="00FB481E"/>
    <w:rsid w:val="00FB48FD"/>
    <w:rsid w:val="00FC19A3"/>
    <w:rsid w:val="00FC3F82"/>
    <w:rsid w:val="00FC4EE3"/>
    <w:rsid w:val="00FC6806"/>
    <w:rsid w:val="00FD1537"/>
    <w:rsid w:val="00FD40F2"/>
    <w:rsid w:val="00FE7A36"/>
    <w:rsid w:val="00FF25AF"/>
    <w:rsid w:val="00FF2AAA"/>
    <w:rsid w:val="21AF191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B6FC49"/>
  <w15:docId w15:val="{F779E9B2-F130-4F80-8610-5F1AE843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26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F82C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rsid w:val="00F82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qFormat/>
    <w:rsid w:val="00FC3F82"/>
    <w:pPr>
      <w:numPr>
        <w:ilvl w:val="1"/>
      </w:numPr>
    </w:pPr>
    <w:rPr>
      <w:color w:val="5A5A5A" w:themeColor="text1" w:themeTint="A5"/>
      <w:spacing w:val="15"/>
      <w:sz w:val="22"/>
      <w:szCs w:val="22"/>
    </w:rPr>
  </w:style>
  <w:style w:type="character" w:customStyle="1" w:styleId="a6">
    <w:name w:val="副标题 字符"/>
    <w:basedOn w:val="a0"/>
    <w:link w:val="a5"/>
    <w:rsid w:val="00FC3F82"/>
    <w:rPr>
      <w:color w:val="5A5A5A" w:themeColor="text1" w:themeTint="A5"/>
      <w:spacing w:val="15"/>
      <w:kern w:val="2"/>
      <w:sz w:val="22"/>
      <w:szCs w:val="22"/>
    </w:rPr>
  </w:style>
  <w:style w:type="paragraph" w:styleId="a7">
    <w:name w:val="List Paragraph"/>
    <w:basedOn w:val="a"/>
    <w:uiPriority w:val="99"/>
    <w:rsid w:val="00EF4203"/>
    <w:pPr>
      <w:ind w:left="720"/>
      <w:contextualSpacing/>
    </w:pPr>
  </w:style>
  <w:style w:type="character" w:customStyle="1" w:styleId="10">
    <w:name w:val="标题 1 字符"/>
    <w:basedOn w:val="a0"/>
    <w:link w:val="1"/>
    <w:rsid w:val="00326330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character" w:styleId="a8">
    <w:name w:val="Hyperlink"/>
    <w:basedOn w:val="a0"/>
    <w:rsid w:val="00B176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xywtc/OOPProject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82</TotalTime>
  <Pages>4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Hong Xinyan</cp:lastModifiedBy>
  <cp:revision>480</cp:revision>
  <dcterms:created xsi:type="dcterms:W3CDTF">2018-06-27T13:22:00Z</dcterms:created>
  <dcterms:modified xsi:type="dcterms:W3CDTF">2018-06-27T16:39:00Z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